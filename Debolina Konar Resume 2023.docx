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96"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53"/>
      </w:tblGrid>
      <w:tr w:rsidR="00692703" w:rsidRPr="00CF1A49" w14:paraId="6DB1B809" w14:textId="77777777" w:rsidTr="64A86EB5">
        <w:trPr>
          <w:trHeight w:hRule="exact" w:val="1708"/>
        </w:trPr>
        <w:tc>
          <w:tcPr>
            <w:tcW w:w="9343" w:type="dxa"/>
            <w:tcMar>
              <w:top w:w="0" w:type="dxa"/>
              <w:bottom w:w="0" w:type="dxa"/>
            </w:tcMar>
          </w:tcPr>
          <w:p w14:paraId="7960B65D" w14:textId="2650A58B" w:rsidR="00692703" w:rsidRPr="00B665AE" w:rsidRDefault="000431AD" w:rsidP="00913946">
            <w:pPr>
              <w:pStyle w:val="Title"/>
              <w:rPr>
                <w:color w:val="002060"/>
              </w:rPr>
            </w:pPr>
            <w:r>
              <w:rPr>
                <w:color w:val="002060"/>
              </w:rPr>
              <w:t>DEBOLINA</w:t>
            </w:r>
            <w:r w:rsidR="00692703" w:rsidRPr="00B665AE">
              <w:rPr>
                <w:color w:val="002060"/>
              </w:rPr>
              <w:t xml:space="preserve"> </w:t>
            </w:r>
            <w:r>
              <w:rPr>
                <w:color w:val="002060"/>
              </w:rPr>
              <w:t>KONAR</w:t>
            </w:r>
          </w:p>
          <w:p w14:paraId="0E40F989" w14:textId="72077708" w:rsidR="00692703" w:rsidRPr="00CF1A49" w:rsidRDefault="00192D00" w:rsidP="0096336F">
            <w:pPr>
              <w:pStyle w:val="ContactInfoEmphasis"/>
              <w:contextualSpacing w:val="0"/>
            </w:pPr>
            <w:r w:rsidRPr="00A5627D">
              <w:rPr>
                <w:color w:val="000000" w:themeColor="text1"/>
              </w:rPr>
              <w:t>SOFTWARE ENGINEER</w:t>
            </w:r>
            <w:r w:rsidR="0069255C">
              <w:rPr>
                <w:color w:val="000000" w:themeColor="text1"/>
              </w:rPr>
              <w:t>ING MANAGER</w:t>
            </w:r>
            <w:r w:rsidRPr="00A5627D">
              <w:rPr>
                <w:color w:val="000000" w:themeColor="text1"/>
              </w:rPr>
              <w:t xml:space="preserve"> in TEST</w:t>
            </w:r>
            <w:r w:rsidR="0069255C">
              <w:rPr>
                <w:color w:val="000000" w:themeColor="text1"/>
              </w:rPr>
              <w:t>ING</w:t>
            </w:r>
            <w:r w:rsidRPr="00A5627D">
              <w:rPr>
                <w:color w:val="000000" w:themeColor="text1"/>
              </w:rPr>
              <w:t xml:space="preserve"> </w:t>
            </w:r>
            <w:r w:rsidR="006A7592" w:rsidRPr="00A5627D">
              <w:rPr>
                <w:color w:val="000000" w:themeColor="text1"/>
              </w:rPr>
              <w:t xml:space="preserve">WITH EXPERIENCE WORKING AS </w:t>
            </w:r>
            <w:r w:rsidR="00C82020">
              <w:rPr>
                <w:color w:val="000000" w:themeColor="text1"/>
              </w:rPr>
              <w:t>QE MANAGER</w:t>
            </w:r>
            <w:r w:rsidR="006A7592" w:rsidRPr="00A5627D">
              <w:rPr>
                <w:color w:val="000000" w:themeColor="text1"/>
              </w:rPr>
              <w:t xml:space="preserve"> HAVING EXPERIENCE WITH MANUAL </w:t>
            </w:r>
            <w:r w:rsidR="00DF3BF5" w:rsidRPr="00A5627D">
              <w:rPr>
                <w:color w:val="000000" w:themeColor="text1"/>
              </w:rPr>
              <w:t>TESTING</w:t>
            </w:r>
            <w:r w:rsidR="00A5627D" w:rsidRPr="00A5627D">
              <w:rPr>
                <w:color w:val="000000" w:themeColor="text1"/>
              </w:rPr>
              <w:t>,</w:t>
            </w:r>
            <w:r w:rsidR="006A7592" w:rsidRPr="00A5627D">
              <w:rPr>
                <w:color w:val="000000" w:themeColor="text1"/>
              </w:rPr>
              <w:t xml:space="preserve"> AUTOMATION TOOLS</w:t>
            </w:r>
            <w:r w:rsidR="000431AD" w:rsidRPr="00A5627D">
              <w:rPr>
                <w:color w:val="000000" w:themeColor="text1"/>
              </w:rPr>
              <w:t xml:space="preserve"> </w:t>
            </w:r>
            <w:r w:rsidR="00A5627D" w:rsidRPr="00A5627D">
              <w:rPr>
                <w:color w:val="000000" w:themeColor="text1"/>
              </w:rPr>
              <w:t xml:space="preserve">AND DEVELOPING FRAMEWORKS AND UTILITIES </w:t>
            </w:r>
          </w:p>
        </w:tc>
      </w:tr>
      <w:tr w:rsidR="009571D8" w:rsidRPr="00CF1A49" w14:paraId="59CC98ED" w14:textId="77777777" w:rsidTr="64A86EB5">
        <w:trPr>
          <w:trHeight w:val="7453"/>
        </w:trPr>
        <w:tc>
          <w:tcPr>
            <w:tcW w:w="9343" w:type="dxa"/>
            <w:tcMar>
              <w:top w:w="432" w:type="dxa"/>
            </w:tcMar>
          </w:tcPr>
          <w:tbl>
            <w:tblPr>
              <w:tblStyle w:val="TableGrid"/>
              <w:tblpPr w:leftFromText="180" w:rightFromText="180" w:vertAnchor="text" w:horzAnchor="margin" w:tblpY="-228"/>
              <w:tblOverlap w:val="never"/>
              <w:tblW w:w="9333" w:type="dxa"/>
              <w:shd w:val="clear" w:color="auto" w:fill="FFFFFF" w:themeFill="background1"/>
              <w:tblLook w:val="04A0" w:firstRow="1" w:lastRow="0" w:firstColumn="1" w:lastColumn="0" w:noHBand="0" w:noVBand="1"/>
            </w:tblPr>
            <w:tblGrid>
              <w:gridCol w:w="3192"/>
              <w:gridCol w:w="6141"/>
            </w:tblGrid>
            <w:tr w:rsidR="0096336F" w14:paraId="50D135C8" w14:textId="77777777" w:rsidTr="64A86EB5">
              <w:trPr>
                <w:trHeight w:val="2401"/>
              </w:trPr>
              <w:tc>
                <w:tcPr>
                  <w:tcW w:w="3136" w:type="dxa"/>
                  <w:shd w:val="clear" w:color="auto" w:fill="FFFFFF" w:themeFill="background1"/>
                </w:tcPr>
                <w:p w14:paraId="55EE251C" w14:textId="6C5416E7" w:rsidR="0096336F" w:rsidRDefault="000F5D91" w:rsidP="0031229A">
                  <w:pPr>
                    <w:pStyle w:val="ListBullet"/>
                    <w:numPr>
                      <w:ilvl w:val="0"/>
                      <w:numId w:val="0"/>
                    </w:numPr>
                    <w:ind w:left="360" w:hanging="360"/>
                  </w:pPr>
                  <w:r>
                    <w:rPr>
                      <w:noProof/>
                    </w:rPr>
                    <w:drawing>
                      <wp:inline distT="0" distB="0" distL="0" distR="0" wp14:anchorId="434DE1EB" wp14:editId="3B4856D3">
                        <wp:extent cx="167640" cy="167640"/>
                        <wp:effectExtent l="0" t="0" r="0" b="0"/>
                        <wp:docPr id="499076024" name="Picture 499076024" title="Receiv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l="-4167" r="-3750"/>
                                <a:stretch>
                                  <a:fillRect/>
                                </a:stretch>
                              </pic:blipFill>
                              <pic:spPr>
                                <a:xfrm>
                                  <a:off x="0" y="0"/>
                                  <a:ext cx="167640" cy="167640"/>
                                </a:xfrm>
                                <a:prstGeom prst="rect">
                                  <a:avLst/>
                                </a:prstGeom>
                              </pic:spPr>
                            </pic:pic>
                          </a:graphicData>
                        </a:graphic>
                      </wp:inline>
                    </w:drawing>
                  </w:r>
                  <w:r w:rsidR="0096336F">
                    <w:t xml:space="preserve">      +91 </w:t>
                  </w:r>
                  <w:r w:rsidR="00F73552">
                    <w:t>9</w:t>
                  </w:r>
                  <w:r w:rsidR="00D13998">
                    <w:t>632624258</w:t>
                  </w:r>
                </w:p>
                <w:p w14:paraId="2C12761E" w14:textId="112ADDE1" w:rsidR="0096336F" w:rsidRDefault="0096336F" w:rsidP="0096336F">
                  <w:r>
                    <w:rPr>
                      <w:noProof/>
                    </w:rPr>
                    <w:drawing>
                      <wp:inline distT="0" distB="0" distL="0" distR="0" wp14:anchorId="1DE0C7EB" wp14:editId="119FE1FC">
                        <wp:extent cx="247136" cy="247136"/>
                        <wp:effectExtent l="0" t="0" r="635" b="635"/>
                        <wp:docPr id="4" name="Graphic 4" descr="Mai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7136" cy="247136"/>
                                </a:xfrm>
                                <a:prstGeom prst="rect">
                                  <a:avLst/>
                                </a:prstGeom>
                              </pic:spPr>
                            </pic:pic>
                          </a:graphicData>
                        </a:graphic>
                      </wp:inline>
                    </w:drawing>
                  </w:r>
                  <w:r>
                    <w:t xml:space="preserve"> </w:t>
                  </w:r>
                  <w:r w:rsidR="00C43312">
                    <w:t>debolina</w:t>
                  </w:r>
                  <w:r w:rsidR="00D13998">
                    <w:t>tester</w:t>
                  </w:r>
                  <w:r>
                    <w:t>@gmail.com</w:t>
                  </w:r>
                </w:p>
                <w:p w14:paraId="4992DD4A" w14:textId="1A674397" w:rsidR="0096336F" w:rsidRDefault="0096336F" w:rsidP="0096336F">
                  <w:r>
                    <w:rPr>
                      <w:noProof/>
                    </w:rPr>
                    <w:drawing>
                      <wp:inline distT="0" distB="0" distL="0" distR="0" wp14:anchorId="7CC39474" wp14:editId="1D3EF4ED">
                        <wp:extent cx="247015" cy="247015"/>
                        <wp:effectExtent l="0" t="0" r="0" b="635"/>
                        <wp:docPr id="6" name="Graphic 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6"/>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7015" cy="247015"/>
                                </a:xfrm>
                                <a:prstGeom prst="rect">
                                  <a:avLst/>
                                </a:prstGeom>
                              </pic:spPr>
                            </pic:pic>
                          </a:graphicData>
                        </a:graphic>
                      </wp:inline>
                    </w:drawing>
                  </w:r>
                  <w:r>
                    <w:t xml:space="preserve">     Bangalore, India</w:t>
                  </w:r>
                </w:p>
                <w:p w14:paraId="22403202" w14:textId="7FC0DD63" w:rsidR="0096336F" w:rsidRDefault="0096336F" w:rsidP="0096336F">
                  <w:r>
                    <w:rPr>
                      <w:noProof/>
                    </w:rPr>
                    <mc:AlternateContent>
                      <mc:Choice Requires="wpg">
                        <w:drawing>
                          <wp:inline distT="0" distB="0" distL="0" distR="0" wp14:anchorId="0594DE6B" wp14:editId="3B256E30">
                            <wp:extent cx="263610" cy="255373"/>
                            <wp:effectExtent l="0" t="0" r="3175" b="11430"/>
                            <wp:docPr id="14" name="Group 14"/>
                            <wp:cNvGraphicFramePr/>
                            <a:graphic xmlns:a="http://schemas.openxmlformats.org/drawingml/2006/main">
                              <a:graphicData uri="http://schemas.microsoft.com/office/word/2010/wordprocessingGroup">
                                <wpg:wgp>
                                  <wpg:cNvGrpSpPr/>
                                  <wpg:grpSpPr>
                                    <a:xfrm>
                                      <a:off x="0" y="0"/>
                                      <a:ext cx="263610" cy="255373"/>
                                      <a:chOff x="0" y="0"/>
                                      <a:chExt cx="5943600" cy="6229350"/>
                                    </a:xfrm>
                                  </wpg:grpSpPr>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5943600" cy="5998210"/>
                                      </a:xfrm>
                                      <a:prstGeom prst="rect">
                                        <a:avLst/>
                                      </a:prstGeom>
                                    </pic:spPr>
                                  </pic:pic>
                                  <wps:wsp>
                                    <wps:cNvPr id="13" name="Text Box 13"/>
                                    <wps:cNvSpPr txBox="1"/>
                                    <wps:spPr>
                                      <a:xfrm>
                                        <a:off x="0" y="5998210"/>
                                        <a:ext cx="5943600" cy="231140"/>
                                      </a:xfrm>
                                      <a:prstGeom prst="rect">
                                        <a:avLst/>
                                      </a:prstGeom>
                                      <a:solidFill>
                                        <a:prstClr val="white"/>
                                      </a:solidFill>
                                      <a:ln>
                                        <a:noFill/>
                                      </a:ln>
                                    </wps:spPr>
                                    <wps:txbx>
                                      <w:txbxContent>
                                        <w:p w14:paraId="65AE4C9C" w14:textId="77777777" w:rsidR="0096336F" w:rsidRPr="0096336F" w:rsidRDefault="00000000" w:rsidP="0096336F">
                                          <w:pPr>
                                            <w:rPr>
                                              <w:sz w:val="18"/>
                                              <w:szCs w:val="18"/>
                                            </w:rPr>
                                          </w:pPr>
                                          <w:hyperlink r:id="rId15" w:history="1">
                                            <w:r w:rsidR="0096336F" w:rsidRPr="0096336F">
                                              <w:rPr>
                                                <w:rStyle w:val="Hyperlink"/>
                                                <w:sz w:val="18"/>
                                                <w:szCs w:val="18"/>
                                              </w:rPr>
                                              <w:t>This Photo</w:t>
                                            </w:r>
                                          </w:hyperlink>
                                          <w:r w:rsidR="0096336F" w:rsidRPr="0096336F">
                                            <w:rPr>
                                              <w:sz w:val="18"/>
                                              <w:szCs w:val="18"/>
                                            </w:rPr>
                                            <w:t xml:space="preserve"> by Unknown Author is licensed under </w:t>
                                          </w:r>
                                          <w:hyperlink r:id="rId16" w:history="1">
                                            <w:r w:rsidR="0096336F" w:rsidRPr="0096336F">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594DE6B" id="Group 14" o:spid="_x0000_s1026" style="width:20.75pt;height:20.1pt;mso-position-horizontal-relative:char;mso-position-vertical-relative:line" coordsize="59436,622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">
                            <v:shape id="Picture 12" o:spid="_x0000_s1027" type="#_x0000_t75" style="position:absolute;width:59436;height:59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">
                              <v:imagedata r:id="rId17" o:title=""/>
                            </v:shape>
                            <v:shapetype id="_x0000_t202" coordsize="21600,21600" o:spt="202" path="m,l,21600r21600,l21600,xe">
                              <v:stroke joinstyle="miter"/>
                              <v:path gradientshapeok="t" o:connecttype="rect"/>
                            </v:shapetype>
                            <v:shape id="Text Box 13" o:spid="_x0000_s1028" type="#_x0000_t202" style="position:absolute;top:59982;width:59436;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65AE4C9C" w14:textId="77777777" w:rsidR="0096336F" w:rsidRPr="0096336F" w:rsidRDefault="00000000" w:rsidP="0096336F">
                                    <w:pPr>
                                      <w:rPr>
                                        <w:sz w:val="18"/>
                                        <w:szCs w:val="18"/>
                                      </w:rPr>
                                    </w:pPr>
                                    <w:hyperlink r:id="rId18" w:history="1">
                                      <w:r w:rsidR="0096336F" w:rsidRPr="0096336F">
                                        <w:rPr>
                                          <w:rStyle w:val="Hyperlink"/>
                                          <w:sz w:val="18"/>
                                          <w:szCs w:val="18"/>
                                        </w:rPr>
                                        <w:t>This Photo</w:t>
                                      </w:r>
                                    </w:hyperlink>
                                    <w:r w:rsidR="0096336F" w:rsidRPr="0096336F">
                                      <w:rPr>
                                        <w:sz w:val="18"/>
                                        <w:szCs w:val="18"/>
                                      </w:rPr>
                                      <w:t xml:space="preserve"> by Unknown Author is licensed under </w:t>
                                    </w:r>
                                    <w:hyperlink r:id="rId19" w:history="1">
                                      <w:r w:rsidR="0096336F" w:rsidRPr="0096336F">
                                        <w:rPr>
                                          <w:rStyle w:val="Hyperlink"/>
                                          <w:sz w:val="18"/>
                                          <w:szCs w:val="18"/>
                                        </w:rPr>
                                        <w:t>CC BY-SA</w:t>
                                      </w:r>
                                    </w:hyperlink>
                                  </w:p>
                                </w:txbxContent>
                              </v:textbox>
                            </v:shape>
                            <w10:anchorlock/>
                          </v:group>
                        </w:pict>
                      </mc:Fallback>
                    </mc:AlternateContent>
                  </w:r>
                  <w:r>
                    <w:t xml:space="preserve">     </w:t>
                  </w:r>
                  <w:proofErr w:type="spellStart"/>
                  <w:r w:rsidR="00061326">
                    <w:t>Debolina</w:t>
                  </w:r>
                  <w:proofErr w:type="spellEnd"/>
                  <w:r w:rsidR="00061326">
                    <w:t xml:space="preserve"> </w:t>
                  </w:r>
                  <w:proofErr w:type="spellStart"/>
                  <w:r w:rsidR="00061326">
                    <w:t>Konar</w:t>
                  </w:r>
                  <w:proofErr w:type="spellEnd"/>
                </w:p>
                <w:p w14:paraId="13CB2D34" w14:textId="77777777" w:rsidR="0096336F" w:rsidRPr="0096336F" w:rsidRDefault="0096336F" w:rsidP="0096336F">
                  <w:r>
                    <w:t xml:space="preserve"> </w:t>
                  </w:r>
                </w:p>
              </w:tc>
              <w:tc>
                <w:tcPr>
                  <w:tcW w:w="6197" w:type="dxa"/>
                  <w:shd w:val="clear" w:color="auto" w:fill="FFFFFF" w:themeFill="background1"/>
                </w:tcPr>
                <w:p w14:paraId="7491D963" w14:textId="77777777" w:rsidR="0031229A" w:rsidRPr="008775B9" w:rsidRDefault="0096336F" w:rsidP="0031229A">
                  <w:pPr>
                    <w:pStyle w:val="Title"/>
                    <w:jc w:val="left"/>
                    <w:rPr>
                      <w:b/>
                      <w:bCs/>
                      <w:color w:val="002060"/>
                      <w:sz w:val="28"/>
                      <w:szCs w:val="24"/>
                    </w:rPr>
                  </w:pPr>
                  <w:r w:rsidRPr="008775B9">
                    <w:rPr>
                      <w:b/>
                      <w:bCs/>
                      <w:color w:val="002060"/>
                      <w:sz w:val="28"/>
                      <w:szCs w:val="24"/>
                    </w:rPr>
                    <w:t>About me</w:t>
                  </w:r>
                </w:p>
                <w:p w14:paraId="1A4D9F55" w14:textId="77777777" w:rsidR="0031229A" w:rsidRDefault="0031229A" w:rsidP="0031229A">
                  <w:pPr>
                    <w:pStyle w:val="Title"/>
                    <w:jc w:val="left"/>
                    <w:rPr>
                      <w:b/>
                      <w:sz w:val="22"/>
                      <w:szCs w:val="22"/>
                    </w:rPr>
                  </w:pPr>
                </w:p>
                <w:p w14:paraId="2EE636CD" w14:textId="5A19B83B" w:rsidR="0031229A" w:rsidRPr="00A619C0" w:rsidRDefault="00A5627D" w:rsidP="00D24289">
                  <w:pPr>
                    <w:pStyle w:val="ContactInfo"/>
                    <w:jc w:val="left"/>
                    <w:rPr>
                      <w:rFonts w:asciiTheme="majorHAnsi" w:eastAsiaTheme="majorEastAsia" w:hAnsiTheme="majorHAnsi" w:cstheme="majorBidi"/>
                      <w:caps/>
                      <w:sz w:val="24"/>
                      <w:szCs w:val="24"/>
                    </w:rPr>
                  </w:pPr>
                  <w:r>
                    <w:rPr>
                      <w:b/>
                      <w:bCs/>
                      <w:sz w:val="20"/>
                      <w:szCs w:val="20"/>
                    </w:rPr>
                    <w:t>1</w:t>
                  </w:r>
                  <w:r w:rsidR="00C82020">
                    <w:rPr>
                      <w:b/>
                      <w:bCs/>
                      <w:sz w:val="20"/>
                      <w:szCs w:val="20"/>
                    </w:rPr>
                    <w:t>1</w:t>
                  </w:r>
                  <w:r>
                    <w:rPr>
                      <w:b/>
                      <w:bCs/>
                      <w:sz w:val="20"/>
                      <w:szCs w:val="20"/>
                    </w:rPr>
                    <w:t xml:space="preserve"> </w:t>
                  </w:r>
                  <w:r w:rsidR="00D24289">
                    <w:rPr>
                      <w:b/>
                      <w:bCs/>
                      <w:sz w:val="20"/>
                      <w:szCs w:val="20"/>
                    </w:rPr>
                    <w:t xml:space="preserve">years </w:t>
                  </w:r>
                  <w:r w:rsidR="00D24289">
                    <w:rPr>
                      <w:sz w:val="20"/>
                      <w:szCs w:val="20"/>
                    </w:rPr>
                    <w:t xml:space="preserve">of professional experience of working as a </w:t>
                  </w:r>
                  <w:r w:rsidR="009B42AC">
                    <w:rPr>
                      <w:sz w:val="20"/>
                      <w:szCs w:val="20"/>
                    </w:rPr>
                    <w:t>Software Engineer</w:t>
                  </w:r>
                  <w:r w:rsidR="008654F2">
                    <w:rPr>
                      <w:sz w:val="20"/>
                      <w:szCs w:val="20"/>
                    </w:rPr>
                    <w:t xml:space="preserve">, Technical Lead and as a Software QA manager </w:t>
                  </w:r>
                  <w:r w:rsidR="009B42AC">
                    <w:rPr>
                      <w:sz w:val="20"/>
                      <w:szCs w:val="20"/>
                    </w:rPr>
                    <w:t>in TESTING</w:t>
                  </w:r>
                  <w:r w:rsidR="00D24289">
                    <w:rPr>
                      <w:sz w:val="20"/>
                      <w:szCs w:val="20"/>
                    </w:rPr>
                    <w:t>. Good concepts of various kinds of Testing</w:t>
                  </w:r>
                  <w:r w:rsidR="00E80204">
                    <w:rPr>
                      <w:sz w:val="20"/>
                      <w:szCs w:val="20"/>
                    </w:rPr>
                    <w:t xml:space="preserve"> Tools</w:t>
                  </w:r>
                  <w:r w:rsidR="00D24289">
                    <w:rPr>
                      <w:sz w:val="20"/>
                      <w:szCs w:val="20"/>
                    </w:rPr>
                    <w:t xml:space="preserve">, excellent </w:t>
                  </w:r>
                  <w:r w:rsidR="00A44DCA">
                    <w:rPr>
                      <w:sz w:val="20"/>
                      <w:szCs w:val="20"/>
                    </w:rPr>
                    <w:t>problem-solving</w:t>
                  </w:r>
                  <w:r w:rsidR="00D24289">
                    <w:rPr>
                      <w:sz w:val="20"/>
                      <w:szCs w:val="20"/>
                    </w:rPr>
                    <w:t xml:space="preserve"> skills with a strong technical background and good interpersonal skills. Quick learner, excellent team player, ability to meet tight deadlines and </w:t>
                  </w:r>
                  <w:r w:rsidR="0020526C">
                    <w:rPr>
                      <w:sz w:val="20"/>
                      <w:szCs w:val="20"/>
                    </w:rPr>
                    <w:t xml:space="preserve">handle the </w:t>
                  </w:r>
                  <w:r w:rsidR="00D24289">
                    <w:rPr>
                      <w:sz w:val="20"/>
                      <w:szCs w:val="20"/>
                    </w:rPr>
                    <w:t>work</w:t>
                  </w:r>
                  <w:r w:rsidR="0063259A">
                    <w:rPr>
                      <w:sz w:val="20"/>
                      <w:szCs w:val="20"/>
                    </w:rPr>
                    <w:t xml:space="preserve"> </w:t>
                  </w:r>
                  <w:r w:rsidR="00D24289">
                    <w:rPr>
                      <w:sz w:val="20"/>
                      <w:szCs w:val="20"/>
                    </w:rPr>
                    <w:t>under pressure.</w:t>
                  </w:r>
                </w:p>
              </w:tc>
            </w:tr>
            <w:tr w:rsidR="0096336F" w14:paraId="00475363" w14:textId="77777777" w:rsidTr="64A86EB5">
              <w:trPr>
                <w:trHeight w:val="8040"/>
              </w:trPr>
              <w:tc>
                <w:tcPr>
                  <w:tcW w:w="3136" w:type="dxa"/>
                  <w:shd w:val="clear" w:color="auto" w:fill="FFFFFF" w:themeFill="background1"/>
                </w:tcPr>
                <w:p w14:paraId="0509154C" w14:textId="77777777" w:rsidR="0096336F" w:rsidRPr="00CF1A49" w:rsidRDefault="00000000" w:rsidP="0096336F">
                  <w:pPr>
                    <w:pStyle w:val="Heading1"/>
                    <w:outlineLvl w:val="0"/>
                  </w:pPr>
                  <w:sdt>
                    <w:sdtPr>
                      <w:alias w:val="Education:"/>
                      <w:tag w:val="Education:"/>
                      <w:id w:val="-1621836828"/>
                      <w:placeholder>
                        <w:docPart w:val="8D5CCE70E72940A88BFBB975074AF02B"/>
                      </w:placeholder>
                      <w:temporary/>
                      <w:showingPlcHdr/>
                      <w15:appearance w15:val="hidden"/>
                    </w:sdtPr>
                    <w:sdtContent>
                      <w:r w:rsidR="0096336F" w:rsidRPr="008775B9">
                        <w:rPr>
                          <w:color w:val="002060"/>
                        </w:rPr>
                        <w:t>Education</w:t>
                      </w:r>
                    </w:sdtContent>
                  </w:sdt>
                </w:p>
                <w:tbl>
                  <w:tblPr>
                    <w:tblStyle w:val="TableGrid"/>
                    <w:tblW w:w="2882" w:type="dxa"/>
                    <w:tblInd w:w="71"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2882"/>
                  </w:tblGrid>
                  <w:tr w:rsidR="00D828FD" w:rsidRPr="00CF1A49" w14:paraId="79FC8B55" w14:textId="77777777" w:rsidTr="009D32A7">
                    <w:trPr>
                      <w:trHeight w:val="1649"/>
                    </w:trPr>
                    <w:tc>
                      <w:tcPr>
                        <w:tcW w:w="2882" w:type="dxa"/>
                      </w:tcPr>
                      <w:p w14:paraId="4882BDB4" w14:textId="5D8ACD44" w:rsidR="0096336F" w:rsidRPr="00CF1A49" w:rsidRDefault="0096336F" w:rsidP="0096336F">
                        <w:pPr>
                          <w:pStyle w:val="Heading3"/>
                          <w:contextualSpacing w:val="0"/>
                          <w:outlineLvl w:val="2"/>
                        </w:pPr>
                        <w:r>
                          <w:t>200</w:t>
                        </w:r>
                        <w:r w:rsidR="00A46AF7">
                          <w:t>7</w:t>
                        </w:r>
                        <w:r>
                          <w:t xml:space="preserve"> – 20</w:t>
                        </w:r>
                        <w:r w:rsidR="00A46AF7">
                          <w:t>11</w:t>
                        </w:r>
                      </w:p>
                      <w:p w14:paraId="5AB48BF7" w14:textId="525887FF" w:rsidR="0096336F" w:rsidRDefault="0096336F" w:rsidP="0096336F">
                        <w:pPr>
                          <w:pStyle w:val="Heading2"/>
                          <w:contextualSpacing w:val="0"/>
                          <w:outlineLvl w:val="1"/>
                        </w:pPr>
                        <w:r w:rsidRPr="00CC22B8">
                          <w:rPr>
                            <w:color w:val="002060"/>
                          </w:rPr>
                          <w:t>B. Tech</w:t>
                        </w:r>
                        <w:r>
                          <w:rPr>
                            <w:color w:val="002060"/>
                          </w:rPr>
                          <w:t xml:space="preserve"> </w:t>
                        </w:r>
                      </w:p>
                      <w:p w14:paraId="6DDF6E27" w14:textId="77777777" w:rsidR="00A46AF7" w:rsidRDefault="00A46AF7" w:rsidP="0096336F">
                        <w:pPr>
                          <w:contextualSpacing w:val="0"/>
                        </w:pPr>
                        <w:r>
                          <w:t>West Bengal University of Technology</w:t>
                        </w:r>
                      </w:p>
                      <w:p w14:paraId="17C14762" w14:textId="77777777" w:rsidR="0096336F" w:rsidRDefault="0096336F" w:rsidP="0096336F">
                        <w:pPr>
                          <w:contextualSpacing w:val="0"/>
                        </w:pPr>
                        <w:r>
                          <w:t>DGPA – 8.</w:t>
                        </w:r>
                        <w:r w:rsidR="00F73552">
                          <w:t>6</w:t>
                        </w:r>
                      </w:p>
                      <w:p w14:paraId="1A09833D" w14:textId="0620148E" w:rsidR="009E6716" w:rsidRPr="00CF1A49" w:rsidRDefault="009E6716" w:rsidP="0096336F">
                        <w:pPr>
                          <w:contextualSpacing w:val="0"/>
                        </w:pPr>
                      </w:p>
                    </w:tc>
                  </w:tr>
                </w:tbl>
                <w:p w14:paraId="687A235A" w14:textId="77777777" w:rsidR="0096336F" w:rsidRDefault="00D828FD" w:rsidP="0031229A">
                  <w:pPr>
                    <w:pStyle w:val="Heading1"/>
                    <w:outlineLvl w:val="0"/>
                    <w:rPr>
                      <w:color w:val="002060"/>
                    </w:rPr>
                  </w:pPr>
                  <w:r w:rsidRPr="00D828FD">
                    <w:rPr>
                      <w:color w:val="002060"/>
                    </w:rPr>
                    <w:t>Personal details</w:t>
                  </w:r>
                </w:p>
                <w:p w14:paraId="30AB2E0E" w14:textId="77777777" w:rsidR="00D828FD" w:rsidRDefault="00D828FD" w:rsidP="0031229A">
                  <w:pPr>
                    <w:pStyle w:val="Heading1"/>
                    <w:outlineLvl w:val="0"/>
                    <w:rPr>
                      <w:color w:val="002060"/>
                    </w:rPr>
                  </w:pPr>
                </w:p>
                <w:p w14:paraId="32129A51" w14:textId="35DE87E2" w:rsidR="00D828FD" w:rsidRPr="00FE2106" w:rsidRDefault="00D828FD" w:rsidP="00D828FD">
                  <w:pPr>
                    <w:jc w:val="both"/>
                    <w:rPr>
                      <w:rFonts w:cstheme="minorHAnsi"/>
                    </w:rPr>
                  </w:pPr>
                  <w:r w:rsidRPr="00FE2106">
                    <w:rPr>
                      <w:rFonts w:cstheme="minorHAnsi"/>
                    </w:rPr>
                    <w:t>Date of Birth</w:t>
                  </w:r>
                  <w:r w:rsidRPr="00FE2106">
                    <w:rPr>
                      <w:rFonts w:cstheme="minorHAnsi"/>
                    </w:rPr>
                    <w:tab/>
                    <w:t xml:space="preserve">:  </w:t>
                  </w:r>
                  <w:r w:rsidR="000848EA">
                    <w:rPr>
                      <w:rFonts w:cstheme="minorHAnsi"/>
                    </w:rPr>
                    <w:t>29</w:t>
                  </w:r>
                  <w:r w:rsidRPr="00FE2106">
                    <w:rPr>
                      <w:rFonts w:cstheme="minorHAnsi"/>
                    </w:rPr>
                    <w:t>/0</w:t>
                  </w:r>
                  <w:r w:rsidR="000848EA">
                    <w:rPr>
                      <w:rFonts w:cstheme="minorHAnsi"/>
                    </w:rPr>
                    <w:t>9</w:t>
                  </w:r>
                  <w:r w:rsidRPr="00FE2106">
                    <w:rPr>
                      <w:rFonts w:cstheme="minorHAnsi"/>
                    </w:rPr>
                    <w:t>/198</w:t>
                  </w:r>
                  <w:r w:rsidR="000848EA">
                    <w:rPr>
                      <w:rFonts w:cstheme="minorHAnsi"/>
                    </w:rPr>
                    <w:t>8</w:t>
                  </w:r>
                </w:p>
                <w:p w14:paraId="0EB6D6FE" w14:textId="77777777" w:rsidR="00FE2106" w:rsidRDefault="00D828FD" w:rsidP="00D828FD">
                  <w:pPr>
                    <w:jc w:val="both"/>
                    <w:rPr>
                      <w:rFonts w:cstheme="minorHAnsi"/>
                    </w:rPr>
                  </w:pPr>
                  <w:r w:rsidRPr="00FE2106">
                    <w:rPr>
                      <w:rFonts w:cstheme="minorHAnsi"/>
                    </w:rPr>
                    <w:t xml:space="preserve">Languages </w:t>
                  </w:r>
                  <w:proofErr w:type="gramStart"/>
                  <w:r w:rsidRPr="00FE2106">
                    <w:rPr>
                      <w:rFonts w:cstheme="minorHAnsi"/>
                    </w:rPr>
                    <w:t>Known</w:t>
                  </w:r>
                  <w:r w:rsidR="00FE2106">
                    <w:rPr>
                      <w:rFonts w:cstheme="minorHAnsi"/>
                    </w:rPr>
                    <w:t xml:space="preserve"> </w:t>
                  </w:r>
                  <w:r w:rsidRPr="00FE2106">
                    <w:rPr>
                      <w:rFonts w:cstheme="minorHAnsi"/>
                    </w:rPr>
                    <w:t>:</w:t>
                  </w:r>
                  <w:proofErr w:type="gramEnd"/>
                </w:p>
                <w:p w14:paraId="17627F48" w14:textId="77777777" w:rsidR="00D828FD" w:rsidRPr="00FE2106" w:rsidRDefault="00D828FD" w:rsidP="00D828FD">
                  <w:pPr>
                    <w:jc w:val="both"/>
                    <w:rPr>
                      <w:rFonts w:cstheme="minorHAnsi"/>
                    </w:rPr>
                  </w:pPr>
                  <w:r w:rsidRPr="00FE2106">
                    <w:rPr>
                      <w:rFonts w:cstheme="minorHAnsi"/>
                    </w:rPr>
                    <w:t>English, Bengali &amp; Hindi</w:t>
                  </w:r>
                </w:p>
                <w:p w14:paraId="38B998B1" w14:textId="77777777" w:rsidR="00D828FD" w:rsidRPr="00FE2106" w:rsidRDefault="00D828FD" w:rsidP="00D828FD">
                  <w:pPr>
                    <w:jc w:val="both"/>
                    <w:rPr>
                      <w:rFonts w:cstheme="minorHAnsi"/>
                    </w:rPr>
                  </w:pPr>
                  <w:r w:rsidRPr="00FE2106">
                    <w:rPr>
                      <w:rFonts w:cstheme="minorHAnsi"/>
                    </w:rPr>
                    <w:t>Marital Status</w:t>
                  </w:r>
                  <w:r w:rsidRPr="00FE2106">
                    <w:rPr>
                      <w:rFonts w:cstheme="minorHAnsi"/>
                    </w:rPr>
                    <w:tab/>
                    <w:t>:  Married</w:t>
                  </w:r>
                </w:p>
                <w:p w14:paraId="4323863B" w14:textId="77777777" w:rsidR="00D828FD" w:rsidRPr="00FE2106" w:rsidRDefault="00D828FD" w:rsidP="00D828FD">
                  <w:pPr>
                    <w:jc w:val="both"/>
                    <w:rPr>
                      <w:rFonts w:cstheme="minorHAnsi"/>
                    </w:rPr>
                  </w:pPr>
                  <w:r w:rsidRPr="00FE2106">
                    <w:rPr>
                      <w:rFonts w:cstheme="minorHAnsi"/>
                    </w:rPr>
                    <w:t>Nationality</w:t>
                  </w:r>
                  <w:r w:rsidRPr="00FE2106">
                    <w:rPr>
                      <w:rFonts w:cstheme="minorHAnsi"/>
                    </w:rPr>
                    <w:tab/>
                    <w:t>:  Indian</w:t>
                  </w:r>
                </w:p>
                <w:p w14:paraId="1738B946" w14:textId="77777777" w:rsidR="00D828FD" w:rsidRPr="00FE2106" w:rsidRDefault="00D828FD" w:rsidP="00D828FD">
                  <w:pPr>
                    <w:jc w:val="both"/>
                    <w:rPr>
                      <w:rFonts w:cstheme="minorHAnsi"/>
                    </w:rPr>
                  </w:pPr>
                  <w:r w:rsidRPr="00FE2106">
                    <w:rPr>
                      <w:rFonts w:cstheme="minorHAnsi"/>
                    </w:rPr>
                    <w:t>Place of Issue</w:t>
                  </w:r>
                  <w:r w:rsidRPr="00FE2106">
                    <w:rPr>
                      <w:rFonts w:cstheme="minorHAnsi"/>
                    </w:rPr>
                    <w:tab/>
                    <w:t>:  Bengaluru</w:t>
                  </w:r>
                </w:p>
                <w:p w14:paraId="762873D7" w14:textId="77777777" w:rsidR="00D828FD" w:rsidRPr="00FE2106" w:rsidRDefault="00D828FD" w:rsidP="00D828FD">
                  <w:pPr>
                    <w:jc w:val="both"/>
                    <w:rPr>
                      <w:rFonts w:cstheme="minorHAnsi"/>
                    </w:rPr>
                  </w:pPr>
                  <w:r w:rsidRPr="00FE2106">
                    <w:rPr>
                      <w:rFonts w:cstheme="minorHAnsi"/>
                    </w:rPr>
                    <w:t>Date of Expiry</w:t>
                  </w:r>
                  <w:r w:rsidRPr="00FE2106">
                    <w:rPr>
                      <w:rFonts w:cstheme="minorHAnsi"/>
                    </w:rPr>
                    <w:tab/>
                    <w:t>:  26/10/2026</w:t>
                  </w:r>
                </w:p>
                <w:p w14:paraId="31954976" w14:textId="77777777" w:rsidR="00D828FD" w:rsidRDefault="00D828FD" w:rsidP="0031229A">
                  <w:pPr>
                    <w:pStyle w:val="Heading1"/>
                    <w:outlineLvl w:val="0"/>
                  </w:pPr>
                </w:p>
                <w:p w14:paraId="472FF880" w14:textId="77777777" w:rsidR="00D828FD" w:rsidRDefault="00D828FD" w:rsidP="0031229A">
                  <w:pPr>
                    <w:pStyle w:val="Heading1"/>
                    <w:outlineLvl w:val="0"/>
                  </w:pPr>
                </w:p>
              </w:tc>
              <w:tc>
                <w:tcPr>
                  <w:tcW w:w="6197" w:type="dxa"/>
                  <w:shd w:val="clear" w:color="auto" w:fill="FFFFFF" w:themeFill="background1"/>
                </w:tcPr>
                <w:p w14:paraId="165D2F07" w14:textId="77777777" w:rsidR="0096336F" w:rsidRDefault="0096336F" w:rsidP="0096336F">
                  <w:pPr>
                    <w:pStyle w:val="Heading1"/>
                    <w:outlineLvl w:val="0"/>
                  </w:pPr>
                </w:p>
                <w:p w14:paraId="0FE1E1EF" w14:textId="7DA62FAC" w:rsidR="0096336F" w:rsidRPr="008775B9" w:rsidRDefault="0031229A" w:rsidP="0096336F">
                  <w:pPr>
                    <w:pStyle w:val="Heading1"/>
                    <w:outlineLvl w:val="0"/>
                    <w:rPr>
                      <w:rFonts w:asciiTheme="minorHAnsi" w:eastAsiaTheme="minorHAnsi" w:hAnsiTheme="minorHAnsi" w:cstheme="minorBidi"/>
                      <w:b w:val="0"/>
                      <w:caps w:val="0"/>
                      <w:color w:val="002060"/>
                      <w:sz w:val="22"/>
                      <w:szCs w:val="22"/>
                    </w:rPr>
                  </w:pPr>
                  <w:r w:rsidRPr="008775B9">
                    <w:rPr>
                      <w:color w:val="002060"/>
                    </w:rPr>
                    <w:t xml:space="preserve">Technical </w:t>
                  </w:r>
                  <w:r w:rsidR="0096336F" w:rsidRPr="008775B9">
                    <w:rPr>
                      <w:color w:val="002060"/>
                    </w:rPr>
                    <w:t>SKILL</w:t>
                  </w:r>
                  <w:r w:rsidR="008A0982">
                    <w:rPr>
                      <w:color w:val="002060"/>
                    </w:rPr>
                    <w:t>S</w:t>
                  </w:r>
                </w:p>
                <w:p w14:paraId="10776349" w14:textId="570259E3" w:rsidR="00C2531D" w:rsidRDefault="00C2531D" w:rsidP="0096336F">
                  <w:pPr>
                    <w:pStyle w:val="Heading1"/>
                    <w:outlineLvl w:val="0"/>
                    <w:rPr>
                      <w:b w:val="0"/>
                      <w:bCs/>
                      <w:color w:val="000000" w:themeColor="text1"/>
                      <w:sz w:val="20"/>
                      <w:szCs w:val="20"/>
                    </w:rPr>
                  </w:pPr>
                  <w:r>
                    <w:rPr>
                      <w:b w:val="0"/>
                      <w:bCs/>
                      <w:color w:val="000000" w:themeColor="text1"/>
                      <w:sz w:val="20"/>
                      <w:szCs w:val="20"/>
                    </w:rPr>
                    <w:t>QA Manager</w:t>
                  </w:r>
                </w:p>
                <w:p w14:paraId="103F3B66" w14:textId="46EA2A82" w:rsidR="00C2531D" w:rsidRDefault="00C2531D" w:rsidP="0096336F">
                  <w:pPr>
                    <w:pStyle w:val="Heading1"/>
                    <w:outlineLvl w:val="0"/>
                    <w:rPr>
                      <w:b w:val="0"/>
                      <w:bCs/>
                      <w:color w:val="000000" w:themeColor="text1"/>
                      <w:sz w:val="20"/>
                      <w:szCs w:val="20"/>
                    </w:rPr>
                  </w:pPr>
                  <w:r>
                    <w:rPr>
                      <w:b w:val="0"/>
                      <w:bCs/>
                      <w:color w:val="000000" w:themeColor="text1"/>
                      <w:sz w:val="20"/>
                      <w:szCs w:val="20"/>
                    </w:rPr>
                    <w:t>PEOPLE MANAGER</w:t>
                  </w:r>
                </w:p>
                <w:p w14:paraId="67A53EC0" w14:textId="03C3FAC1" w:rsidR="0096336F" w:rsidRPr="00030314" w:rsidRDefault="00483E51" w:rsidP="0096336F">
                  <w:pPr>
                    <w:pStyle w:val="Heading1"/>
                    <w:outlineLvl w:val="0"/>
                    <w:rPr>
                      <w:b w:val="0"/>
                      <w:bCs/>
                      <w:color w:val="000000" w:themeColor="text1"/>
                      <w:sz w:val="20"/>
                      <w:szCs w:val="20"/>
                    </w:rPr>
                  </w:pPr>
                  <w:r w:rsidRPr="00030314">
                    <w:rPr>
                      <w:b w:val="0"/>
                      <w:bCs/>
                      <w:color w:val="000000" w:themeColor="text1"/>
                      <w:sz w:val="20"/>
                      <w:szCs w:val="20"/>
                    </w:rPr>
                    <w:t>Manual TESTING</w:t>
                  </w:r>
                </w:p>
                <w:p w14:paraId="5278DB04" w14:textId="7ADA22D3" w:rsidR="00483E51" w:rsidRPr="00030314" w:rsidRDefault="00483E51" w:rsidP="0096336F">
                  <w:pPr>
                    <w:pStyle w:val="Heading1"/>
                    <w:outlineLvl w:val="0"/>
                    <w:rPr>
                      <w:b w:val="0"/>
                      <w:bCs/>
                      <w:color w:val="000000" w:themeColor="text1"/>
                      <w:sz w:val="20"/>
                      <w:szCs w:val="20"/>
                    </w:rPr>
                  </w:pPr>
                  <w:r w:rsidRPr="00030314">
                    <w:rPr>
                      <w:b w:val="0"/>
                      <w:bCs/>
                      <w:color w:val="000000" w:themeColor="text1"/>
                      <w:sz w:val="20"/>
                      <w:szCs w:val="20"/>
                    </w:rPr>
                    <w:t>FUNCT</w:t>
                  </w:r>
                  <w:r w:rsidR="0083711B" w:rsidRPr="00030314">
                    <w:rPr>
                      <w:b w:val="0"/>
                      <w:bCs/>
                      <w:color w:val="000000" w:themeColor="text1"/>
                      <w:sz w:val="20"/>
                      <w:szCs w:val="20"/>
                    </w:rPr>
                    <w:t>IONAL TESTING</w:t>
                  </w:r>
                </w:p>
                <w:p w14:paraId="0486068F" w14:textId="5C1BDA47" w:rsidR="00C2531D" w:rsidRDefault="0083711B" w:rsidP="0096336F">
                  <w:pPr>
                    <w:pStyle w:val="Heading1"/>
                    <w:outlineLvl w:val="0"/>
                    <w:rPr>
                      <w:b w:val="0"/>
                      <w:bCs/>
                      <w:color w:val="000000" w:themeColor="text1"/>
                      <w:sz w:val="20"/>
                      <w:szCs w:val="20"/>
                    </w:rPr>
                  </w:pPr>
                  <w:r w:rsidRPr="00030314">
                    <w:rPr>
                      <w:b w:val="0"/>
                      <w:bCs/>
                      <w:color w:val="000000" w:themeColor="text1"/>
                      <w:sz w:val="20"/>
                      <w:szCs w:val="20"/>
                    </w:rPr>
                    <w:t>REGRESSION TESTING</w:t>
                  </w:r>
                  <w:r w:rsidRPr="00030314">
                    <w:rPr>
                      <w:b w:val="0"/>
                      <w:bCs/>
                      <w:color w:val="000000" w:themeColor="text1"/>
                      <w:sz w:val="20"/>
                      <w:szCs w:val="20"/>
                    </w:rPr>
                    <w:br/>
                    <w:t>API TESTING</w:t>
                  </w:r>
                  <w:r w:rsidR="00E03994">
                    <w:rPr>
                      <w:b w:val="0"/>
                      <w:bCs/>
                      <w:color w:val="000000" w:themeColor="text1"/>
                      <w:sz w:val="20"/>
                      <w:szCs w:val="20"/>
                    </w:rPr>
                    <w:t xml:space="preserve"> (REST anD SOAP)</w:t>
                  </w:r>
                  <w:r w:rsidRPr="00030314">
                    <w:rPr>
                      <w:b w:val="0"/>
                      <w:bCs/>
                      <w:color w:val="000000" w:themeColor="text1"/>
                      <w:sz w:val="20"/>
                      <w:szCs w:val="20"/>
                    </w:rPr>
                    <w:br/>
                    <w:t>POSTMAN</w:t>
                  </w:r>
                  <w:r w:rsidRPr="00030314">
                    <w:rPr>
                      <w:b w:val="0"/>
                      <w:bCs/>
                      <w:color w:val="000000" w:themeColor="text1"/>
                      <w:sz w:val="20"/>
                      <w:szCs w:val="20"/>
                    </w:rPr>
                    <w:br/>
                    <w:t>SELENIUM</w:t>
                  </w:r>
                  <w:r w:rsidRPr="00030314">
                    <w:rPr>
                      <w:b w:val="0"/>
                      <w:bCs/>
                      <w:color w:val="000000" w:themeColor="text1"/>
                      <w:sz w:val="20"/>
                      <w:szCs w:val="20"/>
                    </w:rPr>
                    <w:br/>
                    <w:t>API AUTOMATION</w:t>
                  </w:r>
                  <w:r w:rsidRPr="00030314">
                    <w:rPr>
                      <w:b w:val="0"/>
                      <w:bCs/>
                      <w:color w:val="000000" w:themeColor="text1"/>
                      <w:sz w:val="20"/>
                      <w:szCs w:val="20"/>
                    </w:rPr>
                    <w:br/>
                    <w:t>JAVA</w:t>
                  </w:r>
                  <w:r w:rsidRPr="00030314">
                    <w:rPr>
                      <w:b w:val="0"/>
                      <w:bCs/>
                      <w:color w:val="000000" w:themeColor="text1"/>
                      <w:sz w:val="20"/>
                      <w:szCs w:val="20"/>
                    </w:rPr>
                    <w:br/>
                    <w:t>MAVEN</w:t>
                  </w:r>
                </w:p>
                <w:p w14:paraId="63F40189" w14:textId="77777777" w:rsidR="00C2531D" w:rsidRDefault="00C2531D" w:rsidP="0096336F">
                  <w:pPr>
                    <w:pStyle w:val="Heading1"/>
                    <w:outlineLvl w:val="0"/>
                    <w:rPr>
                      <w:b w:val="0"/>
                      <w:bCs/>
                      <w:color w:val="000000" w:themeColor="text1"/>
                      <w:sz w:val="20"/>
                      <w:szCs w:val="20"/>
                    </w:rPr>
                  </w:pPr>
                  <w:r>
                    <w:rPr>
                      <w:b w:val="0"/>
                      <w:bCs/>
                      <w:color w:val="000000" w:themeColor="text1"/>
                      <w:sz w:val="20"/>
                      <w:szCs w:val="20"/>
                    </w:rPr>
                    <w:t>Jenkins</w:t>
                  </w:r>
                </w:p>
                <w:p w14:paraId="1D77042C" w14:textId="03057772" w:rsidR="0083711B" w:rsidRPr="00030314" w:rsidRDefault="00C2531D" w:rsidP="0096336F">
                  <w:pPr>
                    <w:pStyle w:val="Heading1"/>
                    <w:outlineLvl w:val="0"/>
                    <w:rPr>
                      <w:b w:val="0"/>
                      <w:bCs/>
                      <w:color w:val="000000" w:themeColor="text1"/>
                      <w:sz w:val="20"/>
                      <w:szCs w:val="20"/>
                    </w:rPr>
                  </w:pPr>
                  <w:r>
                    <w:rPr>
                      <w:b w:val="0"/>
                      <w:bCs/>
                      <w:color w:val="000000" w:themeColor="text1"/>
                      <w:sz w:val="20"/>
                      <w:szCs w:val="20"/>
                    </w:rPr>
                    <w:t>AWS</w:t>
                  </w:r>
                  <w:r w:rsidR="0083711B" w:rsidRPr="00030314">
                    <w:rPr>
                      <w:b w:val="0"/>
                      <w:bCs/>
                      <w:color w:val="000000" w:themeColor="text1"/>
                      <w:sz w:val="20"/>
                      <w:szCs w:val="20"/>
                    </w:rPr>
                    <w:br/>
                  </w:r>
                  <w:r w:rsidR="00B92F12" w:rsidRPr="00030314">
                    <w:rPr>
                      <w:b w:val="0"/>
                      <w:bCs/>
                      <w:color w:val="000000" w:themeColor="text1"/>
                      <w:sz w:val="20"/>
                      <w:szCs w:val="20"/>
                    </w:rPr>
                    <w:t>JIRA</w:t>
                  </w:r>
                  <w:r w:rsidR="00B92F12" w:rsidRPr="00030314">
                    <w:rPr>
                      <w:b w:val="0"/>
                      <w:bCs/>
                      <w:color w:val="000000" w:themeColor="text1"/>
                      <w:sz w:val="20"/>
                      <w:szCs w:val="20"/>
                    </w:rPr>
                    <w:br/>
                    <w:t>RALLY</w:t>
                  </w:r>
                </w:p>
                <w:p w14:paraId="6EC8C3D3" w14:textId="4549E098" w:rsidR="00B92F12" w:rsidRPr="00030314" w:rsidRDefault="00B92F12" w:rsidP="0096336F">
                  <w:pPr>
                    <w:pStyle w:val="Heading1"/>
                    <w:outlineLvl w:val="0"/>
                    <w:rPr>
                      <w:b w:val="0"/>
                      <w:bCs/>
                      <w:color w:val="000000" w:themeColor="text1"/>
                      <w:sz w:val="20"/>
                      <w:szCs w:val="20"/>
                    </w:rPr>
                  </w:pPr>
                  <w:r w:rsidRPr="00030314">
                    <w:rPr>
                      <w:b w:val="0"/>
                      <w:bCs/>
                      <w:color w:val="000000" w:themeColor="text1"/>
                      <w:sz w:val="20"/>
                      <w:szCs w:val="20"/>
                    </w:rPr>
                    <w:t>GIT</w:t>
                  </w:r>
                </w:p>
                <w:p w14:paraId="5194681E" w14:textId="77777777" w:rsidR="00247716" w:rsidRDefault="00B92F12" w:rsidP="0096336F">
                  <w:pPr>
                    <w:pStyle w:val="Heading1"/>
                    <w:outlineLvl w:val="0"/>
                    <w:rPr>
                      <w:b w:val="0"/>
                      <w:bCs/>
                      <w:color w:val="000000" w:themeColor="text1"/>
                      <w:sz w:val="20"/>
                      <w:szCs w:val="20"/>
                    </w:rPr>
                  </w:pPr>
                  <w:r w:rsidRPr="00030314">
                    <w:rPr>
                      <w:b w:val="0"/>
                      <w:bCs/>
                      <w:color w:val="000000" w:themeColor="text1"/>
                      <w:sz w:val="20"/>
                      <w:szCs w:val="20"/>
                    </w:rPr>
                    <w:t>CUCUMBER</w:t>
                  </w:r>
                  <w:r w:rsidRPr="00030314">
                    <w:rPr>
                      <w:b w:val="0"/>
                      <w:bCs/>
                      <w:color w:val="000000" w:themeColor="text1"/>
                      <w:sz w:val="20"/>
                      <w:szCs w:val="20"/>
                    </w:rPr>
                    <w:br/>
                    <w:t>JBEHAVE</w:t>
                  </w:r>
                  <w:r w:rsidRPr="00030314">
                    <w:rPr>
                      <w:b w:val="0"/>
                      <w:bCs/>
                      <w:color w:val="000000" w:themeColor="text1"/>
                      <w:sz w:val="20"/>
                      <w:szCs w:val="20"/>
                    </w:rPr>
                    <w:br/>
                    <w:t>BDD</w:t>
                  </w:r>
                </w:p>
                <w:p w14:paraId="3E39F6F1" w14:textId="5B274244" w:rsidR="00B92F12" w:rsidRDefault="00247716" w:rsidP="0096336F">
                  <w:pPr>
                    <w:pStyle w:val="Heading1"/>
                    <w:outlineLvl w:val="0"/>
                    <w:rPr>
                      <w:b w:val="0"/>
                      <w:bCs/>
                      <w:color w:val="000000" w:themeColor="text1"/>
                      <w:sz w:val="20"/>
                      <w:szCs w:val="20"/>
                    </w:rPr>
                  </w:pPr>
                  <w:r>
                    <w:rPr>
                      <w:b w:val="0"/>
                      <w:bCs/>
                      <w:color w:val="000000" w:themeColor="text1"/>
                      <w:sz w:val="20"/>
                      <w:szCs w:val="20"/>
                    </w:rPr>
                    <w:t xml:space="preserve">Mixpanel Analytics </w:t>
                  </w:r>
                  <w:r w:rsidR="00B92F12" w:rsidRPr="00030314">
                    <w:rPr>
                      <w:b w:val="0"/>
                      <w:bCs/>
                      <w:color w:val="000000" w:themeColor="text1"/>
                      <w:sz w:val="20"/>
                      <w:szCs w:val="20"/>
                    </w:rPr>
                    <w:br/>
                    <w:t>FRAMEWORK DESIGN</w:t>
                  </w:r>
                </w:p>
                <w:p w14:paraId="278B6CE1" w14:textId="4DA59F9B" w:rsidR="00C2531D" w:rsidRDefault="00C2531D" w:rsidP="0096336F">
                  <w:pPr>
                    <w:pStyle w:val="Heading1"/>
                    <w:outlineLvl w:val="0"/>
                    <w:rPr>
                      <w:b w:val="0"/>
                      <w:bCs/>
                      <w:color w:val="000000" w:themeColor="text1"/>
                      <w:sz w:val="20"/>
                      <w:szCs w:val="20"/>
                    </w:rPr>
                  </w:pPr>
                  <w:r>
                    <w:rPr>
                      <w:b w:val="0"/>
                      <w:bCs/>
                      <w:color w:val="000000" w:themeColor="text1"/>
                      <w:sz w:val="20"/>
                      <w:szCs w:val="20"/>
                    </w:rPr>
                    <w:t>APPRAISAL MANAGEMENT</w:t>
                  </w:r>
                </w:p>
                <w:p w14:paraId="65E8E921" w14:textId="52072102" w:rsidR="00C2531D" w:rsidRDefault="00C2531D" w:rsidP="0096336F">
                  <w:pPr>
                    <w:pStyle w:val="Heading1"/>
                    <w:outlineLvl w:val="0"/>
                    <w:rPr>
                      <w:b w:val="0"/>
                      <w:bCs/>
                      <w:color w:val="000000" w:themeColor="text1"/>
                      <w:sz w:val="20"/>
                      <w:szCs w:val="20"/>
                    </w:rPr>
                  </w:pPr>
                  <w:r>
                    <w:rPr>
                      <w:b w:val="0"/>
                      <w:bCs/>
                      <w:color w:val="000000" w:themeColor="text1"/>
                      <w:sz w:val="20"/>
                      <w:szCs w:val="20"/>
                    </w:rPr>
                    <w:t>TEAM MANAGEMENT</w:t>
                  </w:r>
                </w:p>
                <w:p w14:paraId="768A2A28" w14:textId="74F2852E" w:rsidR="00C2531D" w:rsidRDefault="00C2531D" w:rsidP="0096336F">
                  <w:pPr>
                    <w:pStyle w:val="Heading1"/>
                    <w:outlineLvl w:val="0"/>
                    <w:rPr>
                      <w:b w:val="0"/>
                      <w:bCs/>
                      <w:color w:val="000000" w:themeColor="text1"/>
                      <w:sz w:val="20"/>
                      <w:szCs w:val="20"/>
                    </w:rPr>
                  </w:pPr>
                  <w:r>
                    <w:rPr>
                      <w:b w:val="0"/>
                      <w:bCs/>
                      <w:color w:val="000000" w:themeColor="text1"/>
                      <w:sz w:val="20"/>
                      <w:szCs w:val="20"/>
                    </w:rPr>
                    <w:t>PROJECT DELIVERY</w:t>
                  </w:r>
                </w:p>
                <w:p w14:paraId="16EC2EF3" w14:textId="3F08812A" w:rsidR="00C2531D" w:rsidRDefault="00C2531D" w:rsidP="0096336F">
                  <w:pPr>
                    <w:pStyle w:val="Heading1"/>
                    <w:outlineLvl w:val="0"/>
                    <w:rPr>
                      <w:b w:val="0"/>
                      <w:bCs/>
                      <w:color w:val="000000" w:themeColor="text1"/>
                      <w:sz w:val="20"/>
                      <w:szCs w:val="20"/>
                    </w:rPr>
                  </w:pPr>
                  <w:r>
                    <w:rPr>
                      <w:b w:val="0"/>
                      <w:bCs/>
                      <w:color w:val="000000" w:themeColor="text1"/>
                      <w:sz w:val="20"/>
                      <w:szCs w:val="20"/>
                    </w:rPr>
                    <w:t>RELEASE MANAGEMENT</w:t>
                  </w:r>
                </w:p>
                <w:p w14:paraId="44500C10" w14:textId="4CD7932F" w:rsidR="004565E1" w:rsidRPr="00030314" w:rsidRDefault="004565E1" w:rsidP="0096336F">
                  <w:pPr>
                    <w:pStyle w:val="Heading1"/>
                    <w:outlineLvl w:val="0"/>
                    <w:rPr>
                      <w:b w:val="0"/>
                      <w:bCs/>
                      <w:color w:val="000000" w:themeColor="text1"/>
                      <w:sz w:val="20"/>
                      <w:szCs w:val="20"/>
                    </w:rPr>
                  </w:pPr>
                  <w:r>
                    <w:rPr>
                      <w:b w:val="0"/>
                      <w:bCs/>
                      <w:color w:val="000000" w:themeColor="text1"/>
                      <w:sz w:val="20"/>
                      <w:szCs w:val="20"/>
                    </w:rPr>
                    <w:t>Dashboard creation using Grafana</w:t>
                  </w:r>
                </w:p>
                <w:p w14:paraId="49653D0B" w14:textId="77777777" w:rsidR="0031229A" w:rsidRDefault="0031229A" w:rsidP="0096336F">
                  <w:pPr>
                    <w:pStyle w:val="Heading1"/>
                    <w:outlineLvl w:val="0"/>
                  </w:pPr>
                </w:p>
                <w:p w14:paraId="4BE39B0C" w14:textId="77777777" w:rsidR="0031229A" w:rsidRPr="008775B9" w:rsidRDefault="0031229A" w:rsidP="0096336F">
                  <w:pPr>
                    <w:pStyle w:val="Heading1"/>
                    <w:outlineLvl w:val="0"/>
                    <w:rPr>
                      <w:color w:val="002060"/>
                    </w:rPr>
                  </w:pPr>
                  <w:r w:rsidRPr="008775B9">
                    <w:rPr>
                      <w:color w:val="002060"/>
                    </w:rPr>
                    <w:t>Domain skill</w:t>
                  </w:r>
                </w:p>
                <w:p w14:paraId="28E43C4B" w14:textId="7AA20B9E" w:rsidR="00C2531D" w:rsidRDefault="00C2531D" w:rsidP="0031229A">
                  <w:pPr>
                    <w:pStyle w:val="ContactInfo"/>
                    <w:jc w:val="left"/>
                    <w:rPr>
                      <w:sz w:val="24"/>
                      <w:szCs w:val="24"/>
                    </w:rPr>
                  </w:pPr>
                  <w:r>
                    <w:rPr>
                      <w:sz w:val="24"/>
                      <w:szCs w:val="24"/>
                    </w:rPr>
                    <w:t>OTT</w:t>
                  </w:r>
                </w:p>
                <w:p w14:paraId="35A49D9E" w14:textId="72D1C90D" w:rsidR="00C2531D" w:rsidRDefault="00C2531D" w:rsidP="0031229A">
                  <w:pPr>
                    <w:pStyle w:val="ContactInfo"/>
                    <w:jc w:val="left"/>
                    <w:rPr>
                      <w:sz w:val="24"/>
                      <w:szCs w:val="24"/>
                    </w:rPr>
                  </w:pPr>
                  <w:r>
                    <w:rPr>
                      <w:sz w:val="24"/>
                      <w:szCs w:val="24"/>
                    </w:rPr>
                    <w:t>OTT Payments and Content Management</w:t>
                  </w:r>
                </w:p>
                <w:p w14:paraId="75C00335" w14:textId="5B7B6BD2" w:rsidR="0031229A" w:rsidRPr="008775B9" w:rsidRDefault="0020526C" w:rsidP="0031229A">
                  <w:pPr>
                    <w:pStyle w:val="ContactInfo"/>
                    <w:jc w:val="left"/>
                    <w:rPr>
                      <w:sz w:val="24"/>
                      <w:szCs w:val="24"/>
                    </w:rPr>
                  </w:pPr>
                  <w:r>
                    <w:rPr>
                      <w:sz w:val="24"/>
                      <w:szCs w:val="24"/>
                    </w:rPr>
                    <w:t xml:space="preserve">Payments </w:t>
                  </w:r>
                </w:p>
                <w:p w14:paraId="59D352E4" w14:textId="1A934232" w:rsidR="0031229A" w:rsidRDefault="0020526C" w:rsidP="0031229A">
                  <w:pPr>
                    <w:pStyle w:val="ContactInfo"/>
                    <w:jc w:val="left"/>
                    <w:rPr>
                      <w:sz w:val="24"/>
                      <w:szCs w:val="24"/>
                    </w:rPr>
                  </w:pPr>
                  <w:r>
                    <w:rPr>
                      <w:sz w:val="24"/>
                      <w:szCs w:val="24"/>
                    </w:rPr>
                    <w:t xml:space="preserve">Banking </w:t>
                  </w:r>
                </w:p>
                <w:p w14:paraId="7F0F128B" w14:textId="0031E779" w:rsidR="0020526C" w:rsidRPr="0031229A" w:rsidRDefault="0020526C" w:rsidP="0031229A">
                  <w:pPr>
                    <w:pStyle w:val="ContactInfo"/>
                    <w:jc w:val="left"/>
                  </w:pPr>
                  <w:r>
                    <w:t>Telecommunications</w:t>
                  </w:r>
                </w:p>
              </w:tc>
            </w:tr>
          </w:tbl>
          <w:p w14:paraId="4B56BE3A" w14:textId="77777777" w:rsidR="001755A8" w:rsidRPr="00CF1A49" w:rsidRDefault="001755A8" w:rsidP="00913946">
            <w:pPr>
              <w:contextualSpacing w:val="0"/>
            </w:pPr>
          </w:p>
        </w:tc>
      </w:tr>
    </w:tbl>
    <w:p w14:paraId="5A2208DA" w14:textId="77777777" w:rsidR="004E01EB" w:rsidRPr="00CF1A49" w:rsidRDefault="00000000" w:rsidP="004E01EB">
      <w:pPr>
        <w:pStyle w:val="Heading1"/>
      </w:pPr>
      <w:sdt>
        <w:sdtPr>
          <w:alias w:val="Experience:"/>
          <w:tag w:val="Experience:"/>
          <w:id w:val="-1983300934"/>
          <w:placeholder>
            <w:docPart w:val="CB742FE90CFA48BAA6AFD7ED76950C42"/>
          </w:placeholder>
          <w:temporary/>
          <w:showingPlcHdr/>
          <w15:appearance w15:val="hidden"/>
        </w:sdtPr>
        <w:sdtContent>
          <w:r w:rsidR="004E01EB" w:rsidRPr="008775B9">
            <w:rPr>
              <w:color w:val="002060"/>
            </w:rPr>
            <w:t>Experience</w:t>
          </w:r>
        </w:sdtContent>
      </w:sdt>
    </w:p>
    <w:tbl>
      <w:tblPr>
        <w:tblStyle w:val="TableGrid"/>
        <w:tblW w:w="995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gridCol w:w="9291"/>
      </w:tblGrid>
      <w:tr w:rsidR="0051064B" w:rsidRPr="00CF1A49" w14:paraId="148D3C91" w14:textId="77777777" w:rsidTr="0051064B">
        <w:tc>
          <w:tcPr>
            <w:tcW w:w="9290" w:type="dxa"/>
          </w:tcPr>
          <w:p w14:paraId="2B763486" w14:textId="0A206730" w:rsidR="00E96252" w:rsidRDefault="00E96252" w:rsidP="001D0BF1">
            <w:pPr>
              <w:pStyle w:val="Heading3"/>
              <w:contextualSpacing w:val="0"/>
              <w:outlineLvl w:val="2"/>
            </w:pPr>
            <w:r>
              <w:t>May 2022 – Till date</w:t>
            </w:r>
          </w:p>
          <w:p w14:paraId="182351F0" w14:textId="69B9B360" w:rsidR="00E96252" w:rsidRDefault="00E96252" w:rsidP="001D0BF1">
            <w:pPr>
              <w:pStyle w:val="Heading3"/>
              <w:contextualSpacing w:val="0"/>
              <w:outlineLvl w:val="2"/>
              <w:rPr>
                <w:rStyle w:val="SubtleReference"/>
                <w:sz w:val="26"/>
                <w:szCs w:val="26"/>
              </w:rPr>
            </w:pPr>
            <w:r w:rsidRPr="00E96252">
              <w:rPr>
                <w:color w:val="002060"/>
                <w:sz w:val="26"/>
                <w:szCs w:val="26"/>
              </w:rPr>
              <w:t xml:space="preserve">QA </w:t>
            </w:r>
            <w:proofErr w:type="gramStart"/>
            <w:r w:rsidRPr="00E96252">
              <w:rPr>
                <w:color w:val="002060"/>
                <w:sz w:val="26"/>
                <w:szCs w:val="26"/>
              </w:rPr>
              <w:t>Manager</w:t>
            </w:r>
            <w:r>
              <w:t xml:space="preserve"> ,</w:t>
            </w:r>
            <w:proofErr w:type="gramEnd"/>
            <w:r>
              <w:t xml:space="preserve"> </w:t>
            </w:r>
            <w:r w:rsidRPr="00E96252">
              <w:rPr>
                <w:rStyle w:val="SubtleReference"/>
                <w:sz w:val="26"/>
                <w:szCs w:val="26"/>
              </w:rPr>
              <w:t>ZEE Limited</w:t>
            </w:r>
          </w:p>
          <w:p w14:paraId="14235B78" w14:textId="1E739090" w:rsidR="00E96252" w:rsidRPr="00F64233" w:rsidRDefault="00F64233" w:rsidP="001D0BF1">
            <w:pPr>
              <w:pStyle w:val="Heading3"/>
              <w:contextualSpacing w:val="0"/>
              <w:outlineLvl w:val="2"/>
              <w:rPr>
                <w:rFonts w:eastAsiaTheme="minorHAnsi" w:cstheme="minorBidi"/>
                <w:caps w:val="0"/>
                <w:smallCaps/>
                <w:szCs w:val="22"/>
              </w:rPr>
            </w:pPr>
            <w:r w:rsidRPr="00F64233">
              <w:rPr>
                <w:rFonts w:eastAsiaTheme="minorHAnsi" w:cstheme="minorBidi"/>
                <w:b w:val="0"/>
                <w:caps w:val="0"/>
                <w:szCs w:val="22"/>
              </w:rPr>
              <w:t>Zee TV (stylised as ZEE TV) is a Hindi general entertainment </w:t>
            </w:r>
            <w:hyperlink r:id="rId20" w:tooltip="Pay television" w:history="1">
              <w:r w:rsidRPr="00F64233">
                <w:rPr>
                  <w:rFonts w:eastAsiaTheme="minorHAnsi" w:cstheme="minorBidi"/>
                  <w:b w:val="0"/>
                  <w:caps w:val="0"/>
                  <w:szCs w:val="22"/>
                </w:rPr>
                <w:t>pay television</w:t>
              </w:r>
            </w:hyperlink>
            <w:r w:rsidRPr="00F64233">
              <w:rPr>
                <w:rFonts w:eastAsiaTheme="minorHAnsi" w:cstheme="minorBidi"/>
                <w:b w:val="0"/>
                <w:caps w:val="0"/>
                <w:szCs w:val="22"/>
              </w:rPr>
              <w:t> channel in India. It was launched on 2 October 1992, as the first privately owned TV channel in the country. It is owned by </w:t>
            </w:r>
            <w:hyperlink r:id="rId21" w:tooltip="Zee Entertainment Enterprises" w:history="1">
              <w:r w:rsidRPr="00F64233">
                <w:rPr>
                  <w:rFonts w:eastAsiaTheme="minorHAnsi" w:cstheme="minorBidi"/>
                  <w:b w:val="0"/>
                  <w:caps w:val="0"/>
                  <w:szCs w:val="22"/>
                </w:rPr>
                <w:t>Zee Entertainment Enterprises</w:t>
              </w:r>
            </w:hyperlink>
            <w:r w:rsidRPr="00F64233">
              <w:rPr>
                <w:rFonts w:eastAsiaTheme="minorHAnsi" w:cstheme="minorBidi"/>
                <w:b w:val="0"/>
                <w:caps w:val="0"/>
                <w:szCs w:val="22"/>
              </w:rPr>
              <w:t>. Zee TV also launched in the UK in 1995. Zee TV also launched in USA in Oct 1998.</w:t>
            </w:r>
          </w:p>
          <w:p w14:paraId="543CF1E6" w14:textId="4F6D884A" w:rsidR="00E96252" w:rsidRPr="007C4F92" w:rsidRDefault="007C4F92" w:rsidP="001D0BF1">
            <w:pPr>
              <w:pStyle w:val="Heading3"/>
              <w:contextualSpacing w:val="0"/>
              <w:outlineLvl w:val="2"/>
              <w:rPr>
                <w:rFonts w:eastAsiaTheme="minorHAnsi" w:cstheme="minorBidi"/>
                <w:caps w:val="0"/>
                <w:smallCaps/>
                <w:szCs w:val="22"/>
              </w:rPr>
            </w:pPr>
            <w:r w:rsidRPr="007C4F92">
              <w:rPr>
                <w:rFonts w:eastAsiaTheme="minorHAnsi" w:cstheme="minorBidi"/>
                <w:b w:val="0"/>
                <w:caps w:val="0"/>
                <w:szCs w:val="22"/>
              </w:rPr>
              <w:t>ZEE5 is an Indian </w:t>
            </w:r>
            <w:hyperlink r:id="rId22" w:tooltip="Video on demand" w:history="1">
              <w:r w:rsidRPr="007C4F92">
                <w:rPr>
                  <w:rFonts w:eastAsiaTheme="minorHAnsi" w:cstheme="minorBidi"/>
                  <w:b w:val="0"/>
                  <w:caps w:val="0"/>
                  <w:szCs w:val="22"/>
                </w:rPr>
                <w:t>subscription video on-demand</w:t>
              </w:r>
            </w:hyperlink>
            <w:r w:rsidRPr="007C4F92">
              <w:rPr>
                <w:rFonts w:eastAsiaTheme="minorHAnsi" w:cstheme="minorBidi"/>
                <w:b w:val="0"/>
                <w:caps w:val="0"/>
                <w:szCs w:val="22"/>
              </w:rPr>
              <w:t> and </w:t>
            </w:r>
            <w:hyperlink r:id="rId23" w:tooltip="Over-the-top media service" w:history="1">
              <w:r w:rsidRPr="007C4F92">
                <w:rPr>
                  <w:rFonts w:eastAsiaTheme="minorHAnsi" w:cstheme="minorBidi"/>
                  <w:b w:val="0"/>
                  <w:caps w:val="0"/>
                  <w:szCs w:val="22"/>
                </w:rPr>
                <w:t>over-the-top</w:t>
              </w:r>
            </w:hyperlink>
            <w:r w:rsidRPr="007C4F92">
              <w:rPr>
                <w:rFonts w:eastAsiaTheme="minorHAnsi" w:cstheme="minorBidi"/>
                <w:b w:val="0"/>
                <w:caps w:val="0"/>
                <w:szCs w:val="22"/>
              </w:rPr>
              <w:t> </w:t>
            </w:r>
            <w:hyperlink r:id="rId24" w:tooltip="Streaming media" w:history="1">
              <w:r w:rsidRPr="007C4F92">
                <w:rPr>
                  <w:rFonts w:eastAsiaTheme="minorHAnsi" w:cstheme="minorBidi"/>
                  <w:b w:val="0"/>
                  <w:caps w:val="0"/>
                  <w:szCs w:val="22"/>
                </w:rPr>
                <w:t>streaming</w:t>
              </w:r>
            </w:hyperlink>
            <w:r w:rsidRPr="007C4F92">
              <w:rPr>
                <w:rFonts w:eastAsiaTheme="minorHAnsi" w:cstheme="minorBidi"/>
                <w:b w:val="0"/>
                <w:caps w:val="0"/>
                <w:szCs w:val="22"/>
              </w:rPr>
              <w:t> service, run by </w:t>
            </w:r>
            <w:hyperlink r:id="rId25" w:tooltip="Zee Entertainment Enterprises" w:history="1">
              <w:r w:rsidRPr="007C4F92">
                <w:rPr>
                  <w:rFonts w:eastAsiaTheme="minorHAnsi" w:cstheme="minorBidi"/>
                  <w:b w:val="0"/>
                  <w:caps w:val="0"/>
                  <w:szCs w:val="22"/>
                </w:rPr>
                <w:t>Zee Entertainment Enterprises</w:t>
              </w:r>
            </w:hyperlink>
            <w:r w:rsidRPr="007C4F92">
              <w:rPr>
                <w:rFonts w:eastAsiaTheme="minorHAnsi" w:cstheme="minorBidi"/>
                <w:b w:val="0"/>
                <w:caps w:val="0"/>
                <w:szCs w:val="22"/>
              </w:rPr>
              <w:t>. It was launched in </w:t>
            </w:r>
            <w:hyperlink r:id="rId26" w:tooltip="India" w:history="1">
              <w:r w:rsidRPr="007C4F92">
                <w:rPr>
                  <w:rFonts w:eastAsiaTheme="minorHAnsi" w:cstheme="minorBidi"/>
                  <w:b w:val="0"/>
                  <w:caps w:val="0"/>
                  <w:szCs w:val="22"/>
                </w:rPr>
                <w:t>India</w:t>
              </w:r>
            </w:hyperlink>
            <w:r w:rsidRPr="007C4F92">
              <w:rPr>
                <w:rFonts w:eastAsiaTheme="minorHAnsi" w:cstheme="minorBidi"/>
                <w:b w:val="0"/>
                <w:caps w:val="0"/>
                <w:szCs w:val="22"/>
              </w:rPr>
              <w:t> on 14 February 2018 with content in 12 languages. The ZEE5 mobile app is available on Web, Android, iOS, Smart TVs, among other devices. ZEE5 claimed 56 million monthly active users in December 2019</w:t>
            </w:r>
            <w:r>
              <w:rPr>
                <w:rFonts w:eastAsiaTheme="minorHAnsi" w:cstheme="minorBidi"/>
                <w:b w:val="0"/>
                <w:caps w:val="0"/>
                <w:szCs w:val="22"/>
              </w:rPr>
              <w:t>.</w:t>
            </w:r>
          </w:p>
          <w:p w14:paraId="40B75774" w14:textId="49A6BFB9" w:rsidR="00F64233" w:rsidRDefault="00F64233" w:rsidP="00F64233">
            <w:r w:rsidRPr="003C2284">
              <w:rPr>
                <w:b/>
                <w:bCs/>
              </w:rPr>
              <w:t>Skills used</w:t>
            </w:r>
            <w:r>
              <w:t xml:space="preserve"> – JAVA, Selenium, API Testing, Manual Testing, Functional Testing,</w:t>
            </w:r>
            <w:r w:rsidR="00231FCE">
              <w:t xml:space="preserve"> </w:t>
            </w:r>
            <w:r>
              <w:t>JAVA, MAVEN, BDD Testing, Jenkins,</w:t>
            </w:r>
            <w:r w:rsidR="00231FCE">
              <w:t xml:space="preserve"> </w:t>
            </w:r>
            <w:r>
              <w:t>Jira, Test Plan Preparation, GIT,</w:t>
            </w:r>
            <w:r w:rsidR="00231FCE">
              <w:t xml:space="preserve"> </w:t>
            </w:r>
            <w:r>
              <w:t xml:space="preserve">Resource </w:t>
            </w:r>
            <w:proofErr w:type="gramStart"/>
            <w:r>
              <w:t>Management ,</w:t>
            </w:r>
            <w:proofErr w:type="gramEnd"/>
            <w:r>
              <w:t xml:space="preserve"> Team management, Release Management, Appraisal Management, Scrum Process,</w:t>
            </w:r>
            <w:r w:rsidR="00231FCE">
              <w:t xml:space="preserve"> </w:t>
            </w:r>
            <w:r>
              <w:t>People Management.</w:t>
            </w:r>
          </w:p>
          <w:p w14:paraId="5524FDDE" w14:textId="77777777" w:rsidR="00F64233" w:rsidRDefault="00F64233" w:rsidP="00F64233">
            <w:pPr>
              <w:rPr>
                <w:b/>
                <w:bCs/>
              </w:rPr>
            </w:pPr>
            <w:r w:rsidRPr="00651939">
              <w:rPr>
                <w:b/>
                <w:bCs/>
              </w:rPr>
              <w:t>Responsibilities</w:t>
            </w:r>
          </w:p>
          <w:p w14:paraId="36DE5710" w14:textId="56DCF072" w:rsidR="00F64233" w:rsidRDefault="00E44F0C" w:rsidP="00F64233">
            <w:r>
              <w:t>Working as a QA manger managing a team of 16 members for ZEE</w:t>
            </w:r>
            <w:r w:rsidR="00041B95">
              <w:t>5</w:t>
            </w:r>
            <w:r>
              <w:t xml:space="preserve"> PWA application. Proactively managed vendor teams and helped in the transition from </w:t>
            </w:r>
            <w:r w:rsidR="0008107B">
              <w:t>Vendor to internal teams for functional and automation deliveries.</w:t>
            </w:r>
            <w:r w:rsidR="00231FCE">
              <w:t xml:space="preserve"> </w:t>
            </w:r>
            <w:proofErr w:type="gramStart"/>
            <w:r w:rsidR="0008107B">
              <w:t>Accountable</w:t>
            </w:r>
            <w:proofErr w:type="gramEnd"/>
            <w:r w:rsidR="0008107B">
              <w:t xml:space="preserve"> in managing and handling sprint-wise delivery and is a key member of the Release Management Committee. Proactively managing the entire Web section of the ZEE5 OTT platform in respect to contents playability and Subscription Management. Managing functional, Analytics and Automation deliverables for the team.</w:t>
            </w:r>
          </w:p>
          <w:p w14:paraId="70E7E812" w14:textId="0BBEE2C5" w:rsidR="00E96252" w:rsidRDefault="00E96252" w:rsidP="001D0BF1">
            <w:pPr>
              <w:pStyle w:val="Heading3"/>
              <w:contextualSpacing w:val="0"/>
              <w:outlineLvl w:val="2"/>
              <w:rPr>
                <w:rStyle w:val="SubtleReference"/>
                <w:sz w:val="26"/>
                <w:szCs w:val="26"/>
              </w:rPr>
            </w:pPr>
          </w:p>
          <w:p w14:paraId="350E4628" w14:textId="7FA634E9" w:rsidR="00E96252" w:rsidRDefault="00E96252" w:rsidP="001D0BF1">
            <w:pPr>
              <w:pStyle w:val="Heading3"/>
              <w:contextualSpacing w:val="0"/>
              <w:outlineLvl w:val="2"/>
              <w:rPr>
                <w:rStyle w:val="SubtleReference"/>
                <w:sz w:val="26"/>
                <w:szCs w:val="26"/>
              </w:rPr>
            </w:pPr>
          </w:p>
          <w:p w14:paraId="2648BA52" w14:textId="77777777" w:rsidR="00E96252" w:rsidRDefault="00E96252" w:rsidP="001D0BF1">
            <w:pPr>
              <w:pStyle w:val="Heading3"/>
              <w:contextualSpacing w:val="0"/>
              <w:outlineLvl w:val="2"/>
            </w:pPr>
          </w:p>
          <w:p w14:paraId="66BA8755" w14:textId="4E86FBC9" w:rsidR="0051064B" w:rsidRPr="00CF1A49" w:rsidRDefault="006E4D07" w:rsidP="001D0BF1">
            <w:pPr>
              <w:pStyle w:val="Heading3"/>
              <w:contextualSpacing w:val="0"/>
              <w:outlineLvl w:val="2"/>
            </w:pPr>
            <w:r>
              <w:t xml:space="preserve">Feb </w:t>
            </w:r>
            <w:r w:rsidR="00C75709">
              <w:t xml:space="preserve"> </w:t>
            </w:r>
            <w:r w:rsidR="00A44DCA">
              <w:t xml:space="preserve">2021 </w:t>
            </w:r>
            <w:r w:rsidR="00A44DCA" w:rsidRPr="00CF1A49">
              <w:t>–</w:t>
            </w:r>
            <w:r w:rsidR="0051064B" w:rsidRPr="00CF1A49">
              <w:t xml:space="preserve"> </w:t>
            </w:r>
            <w:r w:rsidR="00C2531D">
              <w:t>May 2022</w:t>
            </w:r>
          </w:p>
          <w:p w14:paraId="1CE6B68D" w14:textId="212C158B" w:rsidR="0051064B" w:rsidRPr="00CF1A49" w:rsidRDefault="00C75709" w:rsidP="001D0BF1">
            <w:pPr>
              <w:pStyle w:val="Heading2"/>
              <w:contextualSpacing w:val="0"/>
              <w:outlineLvl w:val="1"/>
            </w:pPr>
            <w:r>
              <w:rPr>
                <w:color w:val="002060"/>
              </w:rPr>
              <w:t>sr. software engineer</w:t>
            </w:r>
            <w:r w:rsidR="0051064B" w:rsidRPr="0007294F">
              <w:rPr>
                <w:color w:val="002060"/>
              </w:rPr>
              <w:t xml:space="preserve">, </w:t>
            </w:r>
            <w:r w:rsidR="006E4D07">
              <w:rPr>
                <w:rStyle w:val="SubtleReference"/>
              </w:rPr>
              <w:t>Visa</w:t>
            </w:r>
            <w:r w:rsidR="00A34365">
              <w:rPr>
                <w:rStyle w:val="SubtleReference"/>
              </w:rPr>
              <w:t>, Bangalore</w:t>
            </w:r>
          </w:p>
          <w:p w14:paraId="64D424E1" w14:textId="49F1C4F8" w:rsidR="00271533" w:rsidRDefault="00374360" w:rsidP="005E3172">
            <w:r w:rsidRPr="00374360">
              <w:t xml:space="preserve">Visa is an American multinational financial services corporation headquartered in Foster City, California, United </w:t>
            </w:r>
            <w:r w:rsidR="00A44DCA" w:rsidRPr="00374360">
              <w:t>States. It</w:t>
            </w:r>
            <w:r w:rsidRPr="00374360">
              <w:t xml:space="preserve"> facilitates electronic funds transfers throughout the world, most commonly through Visa-branded credit cards, debit cards and prepaid cards.</w:t>
            </w:r>
            <w:r w:rsidR="00A44DCA">
              <w:t xml:space="preserve"> </w:t>
            </w:r>
            <w:r w:rsidRPr="00374360">
              <w:t>Visa is one of the world's most valuable companies.</w:t>
            </w:r>
          </w:p>
          <w:p w14:paraId="709262D4" w14:textId="4C7FEF10" w:rsidR="005E3172" w:rsidRDefault="003C2284" w:rsidP="005E3172">
            <w:r w:rsidRPr="003C2284">
              <w:rPr>
                <w:b/>
                <w:bCs/>
              </w:rPr>
              <w:t>Technical Skills used</w:t>
            </w:r>
            <w:r>
              <w:t xml:space="preserve"> – </w:t>
            </w:r>
            <w:r w:rsidR="005E3172">
              <w:t xml:space="preserve">JAVA, Selenium, API Testing, Manual Testing, Functional Testing, CUCUMBER, </w:t>
            </w:r>
            <w:r w:rsidR="00A44DCA">
              <w:t xml:space="preserve">JAVA, </w:t>
            </w:r>
            <w:r w:rsidR="00265B5E">
              <w:t>MAVEN, BDD</w:t>
            </w:r>
            <w:r w:rsidR="005E3172">
              <w:t xml:space="preserve"> Testing, Jira, Test Plan Preparation, GIT</w:t>
            </w:r>
            <w:r w:rsidR="00B92F12">
              <w:t>, Rally</w:t>
            </w:r>
          </w:p>
          <w:p w14:paraId="630318A5" w14:textId="5B937E75" w:rsidR="00651939" w:rsidRDefault="00651939" w:rsidP="005E3172">
            <w:pPr>
              <w:rPr>
                <w:b/>
                <w:bCs/>
              </w:rPr>
            </w:pPr>
            <w:r w:rsidRPr="00651939">
              <w:rPr>
                <w:b/>
                <w:bCs/>
              </w:rPr>
              <w:t>Responsibilities</w:t>
            </w:r>
          </w:p>
          <w:p w14:paraId="44673E99" w14:textId="513E183E" w:rsidR="00651939" w:rsidRDefault="00F52B97" w:rsidP="005E3172">
            <w:r w:rsidRPr="00F52B97">
              <w:t>Working as an individual Contributor for VDCS Application.</w:t>
            </w:r>
            <w:r>
              <w:t xml:space="preserve"> </w:t>
            </w:r>
            <w:r w:rsidRPr="00F52B97">
              <w:t xml:space="preserve">Here I am working both </w:t>
            </w:r>
            <w:r>
              <w:t>as f</w:t>
            </w:r>
            <w:r w:rsidRPr="00F52B97">
              <w:t xml:space="preserve">unctional as well as automation </w:t>
            </w:r>
            <w:r>
              <w:t>t</w:t>
            </w:r>
            <w:r w:rsidRPr="00F52B97">
              <w:t>es</w:t>
            </w:r>
            <w:r>
              <w:t>t engineer</w:t>
            </w:r>
            <w:r w:rsidRPr="00F52B97">
              <w:t>. Actively involved in Test case design,</w:t>
            </w:r>
            <w:r>
              <w:t xml:space="preserve"> functional </w:t>
            </w:r>
            <w:proofErr w:type="gramStart"/>
            <w:r>
              <w:t xml:space="preserve">and  </w:t>
            </w:r>
            <w:r w:rsidRPr="00F52B97">
              <w:t>automation</w:t>
            </w:r>
            <w:proofErr w:type="gramEnd"/>
            <w:r w:rsidRPr="00F52B97">
              <w:t xml:space="preserve"> </w:t>
            </w:r>
            <w:r>
              <w:t>test execution</w:t>
            </w:r>
            <w:r w:rsidRPr="00F52B97">
              <w:t xml:space="preserve"> making use of Selenium, </w:t>
            </w:r>
            <w:proofErr w:type="spellStart"/>
            <w:r w:rsidRPr="00F52B97">
              <w:t>Java,Rest</w:t>
            </w:r>
            <w:proofErr w:type="spellEnd"/>
            <w:r w:rsidRPr="00F52B97">
              <w:t xml:space="preserve"> API with TestNG and Maven </w:t>
            </w:r>
            <w:r>
              <w:t xml:space="preserve"> in BDD framework .Also involved in F</w:t>
            </w:r>
            <w:r w:rsidRPr="00F52B97">
              <w:t>ramework development for utility development.</w:t>
            </w:r>
            <w:r>
              <w:t xml:space="preserve"> I also have </w:t>
            </w:r>
            <w:r w:rsidRPr="00F52B97">
              <w:t xml:space="preserve">knowledge in handling </w:t>
            </w:r>
            <w:proofErr w:type="gramStart"/>
            <w:r w:rsidRPr="00F52B97">
              <w:t>Jenkins .Actively</w:t>
            </w:r>
            <w:proofErr w:type="gramEnd"/>
            <w:r w:rsidRPr="00F52B97">
              <w:t xml:space="preserve"> involved in Batch execution through d-series and Jenkins</w:t>
            </w:r>
            <w:r w:rsidR="007B5027">
              <w:t>.</w:t>
            </w:r>
          </w:p>
          <w:p w14:paraId="5634D8FD" w14:textId="57C82DDB" w:rsidR="007B5027" w:rsidRPr="00F52B97" w:rsidRDefault="007B5027" w:rsidP="005E3172">
            <w:r>
              <w:t>Working in Ui as well as API testing flows.</w:t>
            </w:r>
          </w:p>
          <w:p w14:paraId="59F5FD90" w14:textId="3AE649CA" w:rsidR="0051064B" w:rsidRPr="00CF1A49" w:rsidRDefault="0051064B" w:rsidP="001D0BF1">
            <w:pPr>
              <w:contextualSpacing w:val="0"/>
            </w:pPr>
          </w:p>
        </w:tc>
        <w:tc>
          <w:tcPr>
            <w:tcW w:w="9290" w:type="dxa"/>
          </w:tcPr>
          <w:p w14:paraId="4D0D5BF2" w14:textId="77777777" w:rsidR="0051064B" w:rsidRDefault="0051064B" w:rsidP="001D0BF1">
            <w:pPr>
              <w:pStyle w:val="Heading3"/>
              <w:outlineLvl w:val="2"/>
            </w:pPr>
          </w:p>
        </w:tc>
      </w:tr>
      <w:tr w:rsidR="0051064B" w:rsidRPr="00CF1A49" w14:paraId="5D45275C" w14:textId="77777777" w:rsidTr="0051064B">
        <w:tc>
          <w:tcPr>
            <w:tcW w:w="9290" w:type="dxa"/>
            <w:tcMar>
              <w:top w:w="216" w:type="dxa"/>
            </w:tcMar>
          </w:tcPr>
          <w:p w14:paraId="09593E80" w14:textId="30174929" w:rsidR="0051064B" w:rsidRPr="00CF1A49" w:rsidRDefault="000C621A" w:rsidP="00F61DF9">
            <w:pPr>
              <w:pStyle w:val="Heading3"/>
              <w:contextualSpacing w:val="0"/>
              <w:outlineLvl w:val="2"/>
            </w:pPr>
            <w:r>
              <w:t xml:space="preserve">Nov </w:t>
            </w:r>
            <w:r w:rsidR="00C75709">
              <w:t>201</w:t>
            </w:r>
            <w:r>
              <w:t>7</w:t>
            </w:r>
            <w:r w:rsidR="0051064B" w:rsidRPr="00CF1A49">
              <w:t xml:space="preserve"> – </w:t>
            </w:r>
            <w:r>
              <w:t>Jan</w:t>
            </w:r>
            <w:r w:rsidR="00C75709">
              <w:t xml:space="preserve"> 20</w:t>
            </w:r>
            <w:r>
              <w:t>21</w:t>
            </w:r>
          </w:p>
          <w:p w14:paraId="3FBF7457" w14:textId="3AB2925D" w:rsidR="0051064B" w:rsidRPr="00CF1A49" w:rsidRDefault="006E4D07" w:rsidP="00F61DF9">
            <w:pPr>
              <w:pStyle w:val="Heading2"/>
              <w:contextualSpacing w:val="0"/>
              <w:outlineLvl w:val="1"/>
            </w:pPr>
            <w:r>
              <w:rPr>
                <w:color w:val="002060"/>
              </w:rPr>
              <w:t>Associate</w:t>
            </w:r>
            <w:r w:rsidR="0051064B" w:rsidRPr="0007294F">
              <w:rPr>
                <w:color w:val="002060"/>
              </w:rPr>
              <w:t xml:space="preserve">, </w:t>
            </w:r>
            <w:r>
              <w:rPr>
                <w:rStyle w:val="SubtleReference"/>
              </w:rPr>
              <w:t>J P Morgan Chase</w:t>
            </w:r>
          </w:p>
          <w:p w14:paraId="27E4C84C" w14:textId="75E97D81" w:rsidR="00AD4892" w:rsidRDefault="003C2284" w:rsidP="00F61DF9">
            <w:r>
              <w:t xml:space="preserve">Worked as </w:t>
            </w:r>
            <w:r w:rsidR="00BC1E93">
              <w:t>a software test engineer in consumer Banking applications like credit cards, de</w:t>
            </w:r>
            <w:r w:rsidR="00A44DCA">
              <w:t xml:space="preserve">bit </w:t>
            </w:r>
            <w:r w:rsidR="00BC1E93">
              <w:t xml:space="preserve">cards, </w:t>
            </w:r>
            <w:r w:rsidR="00A44DCA">
              <w:t>Mortgage,</w:t>
            </w:r>
            <w:r w:rsidR="00151D1D">
              <w:t xml:space="preserve"> Home Loans with both front end and </w:t>
            </w:r>
            <w:r w:rsidR="00A44DCA">
              <w:t>back-end</w:t>
            </w:r>
            <w:r w:rsidR="00151D1D">
              <w:t xml:space="preserve"> applications. Extensive API </w:t>
            </w:r>
            <w:r w:rsidR="00265B5E">
              <w:t>testing.</w:t>
            </w:r>
            <w:r w:rsidR="00B0310F">
              <w:t xml:space="preserve"> Performing Container validations and batch testing. Worked as a team lead handing 6 members </w:t>
            </w:r>
            <w:r w:rsidR="00E914F6">
              <w:t xml:space="preserve">with multiple projects associated. Supported production bugs </w:t>
            </w:r>
            <w:r w:rsidR="00265B5E">
              <w:t>and</w:t>
            </w:r>
            <w:r w:rsidR="00E914F6">
              <w:t xml:space="preserve"> </w:t>
            </w:r>
            <w:r w:rsidR="00A843CA">
              <w:t xml:space="preserve">worked in test plan preparations and </w:t>
            </w:r>
            <w:r w:rsidR="00246A0A">
              <w:t xml:space="preserve">conducted </w:t>
            </w:r>
            <w:r w:rsidR="00A843CA">
              <w:t>demonstrat</w:t>
            </w:r>
            <w:r w:rsidR="00246A0A">
              <w:t>ions. Worked in Agile Model</w:t>
            </w:r>
            <w:r w:rsidR="00EA5695">
              <w:t>.</w:t>
            </w:r>
          </w:p>
          <w:p w14:paraId="2EDEFE28" w14:textId="34F36DA2" w:rsidR="0051064B" w:rsidRDefault="00AD4892" w:rsidP="00F61DF9">
            <w:r w:rsidRPr="00AD4892">
              <w:rPr>
                <w:b/>
                <w:bCs/>
              </w:rPr>
              <w:lastRenderedPageBreak/>
              <w:t>Technical Skills used</w:t>
            </w:r>
            <w:r>
              <w:t xml:space="preserve"> – JA</w:t>
            </w:r>
            <w:r w:rsidR="00FE2D64">
              <w:t>VA, Selenium</w:t>
            </w:r>
            <w:r w:rsidR="00D36882">
              <w:t xml:space="preserve">, API Testing, Manual Testing, Functional Testing, CUCUMBER, </w:t>
            </w:r>
            <w:r w:rsidR="00265B5E">
              <w:t>JAVA, MAVEN, BDD</w:t>
            </w:r>
            <w:r w:rsidR="00D36882">
              <w:t xml:space="preserve"> Testing, Jira, Test Plan Prepa</w:t>
            </w:r>
            <w:r w:rsidR="002A6A83">
              <w:t>r</w:t>
            </w:r>
            <w:r w:rsidR="00D36882">
              <w:t xml:space="preserve">ation, </w:t>
            </w:r>
            <w:r w:rsidR="002A6A83">
              <w:t>GIT</w:t>
            </w:r>
          </w:p>
          <w:p w14:paraId="169BFCE2" w14:textId="194293E9" w:rsidR="00651939" w:rsidRDefault="00651939" w:rsidP="00651939">
            <w:pPr>
              <w:rPr>
                <w:b/>
                <w:bCs/>
              </w:rPr>
            </w:pPr>
            <w:r w:rsidRPr="00651939">
              <w:rPr>
                <w:b/>
                <w:bCs/>
              </w:rPr>
              <w:t>Responsibilities</w:t>
            </w:r>
          </w:p>
          <w:p w14:paraId="2A31112F" w14:textId="55B0503C" w:rsidR="007B5027" w:rsidRDefault="007B5027" w:rsidP="00651939">
            <w:pPr>
              <w:rPr>
                <w:b/>
                <w:bCs/>
              </w:rPr>
            </w:pPr>
            <w:r w:rsidRPr="007B5027">
              <w:t xml:space="preserve">Worked as a Test Lead in a team of 5 members for handling core JPMC </w:t>
            </w:r>
            <w:proofErr w:type="spellStart"/>
            <w:r w:rsidRPr="007B5027">
              <w:t>netbanking</w:t>
            </w:r>
            <w:proofErr w:type="spellEnd"/>
            <w:r w:rsidRPr="007B5027">
              <w:t xml:space="preserve"> application with 2 modules. Worked in Manual as well as automation areas making use of BDD framework</w:t>
            </w:r>
            <w:r>
              <w:rPr>
                <w:b/>
                <w:bCs/>
              </w:rPr>
              <w:t>.</w:t>
            </w:r>
          </w:p>
          <w:p w14:paraId="79C1B079" w14:textId="77777777" w:rsidR="00651939" w:rsidRDefault="00651939" w:rsidP="00F61DF9"/>
          <w:p w14:paraId="3BC9021F" w14:textId="77777777" w:rsidR="00C75709" w:rsidRDefault="00C75709" w:rsidP="00F61DF9"/>
          <w:p w14:paraId="296344F1" w14:textId="4141C7C6" w:rsidR="0096445A" w:rsidRPr="00CF1A49" w:rsidRDefault="000C621A" w:rsidP="0096445A">
            <w:pPr>
              <w:pStyle w:val="Heading3"/>
              <w:contextualSpacing w:val="0"/>
              <w:outlineLvl w:val="2"/>
            </w:pPr>
            <w:r>
              <w:t>Apr 2016</w:t>
            </w:r>
            <w:r w:rsidR="0096445A" w:rsidRPr="00CF1A49">
              <w:t xml:space="preserve">– </w:t>
            </w:r>
            <w:r w:rsidR="00476F01">
              <w:t>Nov 2017</w:t>
            </w:r>
          </w:p>
          <w:p w14:paraId="605897AF" w14:textId="1519ABA8" w:rsidR="0096445A" w:rsidRPr="00CF1A49" w:rsidRDefault="007B3ADA" w:rsidP="0096445A">
            <w:pPr>
              <w:pStyle w:val="Heading2"/>
              <w:contextualSpacing w:val="0"/>
              <w:outlineLvl w:val="1"/>
            </w:pPr>
            <w:r w:rsidRPr="007B3ADA">
              <w:rPr>
                <w:color w:val="002060"/>
              </w:rPr>
              <w:t>Senior QA Engineer</w:t>
            </w:r>
            <w:r w:rsidR="0096445A" w:rsidRPr="0007294F">
              <w:rPr>
                <w:color w:val="002060"/>
              </w:rPr>
              <w:t xml:space="preserve">, </w:t>
            </w:r>
            <w:r w:rsidR="00C349C5" w:rsidRPr="00C349C5">
              <w:rPr>
                <w:rStyle w:val="SubtleReference"/>
              </w:rPr>
              <w:t>Ness Technologies</w:t>
            </w:r>
          </w:p>
          <w:p w14:paraId="69B62C5F" w14:textId="59866710" w:rsidR="00E745E1" w:rsidRDefault="00AD4892" w:rsidP="0096445A">
            <w:r>
              <w:t>Worked</w:t>
            </w:r>
            <w:r w:rsidR="00B22348">
              <w:t xml:space="preserve"> for Payback Client</w:t>
            </w:r>
            <w:r w:rsidR="00E745E1">
              <w:t>.</w:t>
            </w:r>
            <w:r w:rsidR="00B22348">
              <w:rPr>
                <w:b/>
                <w:bCs/>
                <w:sz w:val="21"/>
                <w:szCs w:val="21"/>
              </w:rPr>
              <w:t xml:space="preserve"> Payback </w:t>
            </w:r>
            <w:r w:rsidR="00B22348">
              <w:rPr>
                <w:sz w:val="21"/>
                <w:szCs w:val="21"/>
              </w:rPr>
              <w:t xml:space="preserve">is a loyalty program for customers of retail businesses, with which shoppers can collect points for purchases and redeem them for vouchers, </w:t>
            </w:r>
            <w:r w:rsidR="00265B5E">
              <w:rPr>
                <w:sz w:val="21"/>
                <w:szCs w:val="21"/>
              </w:rPr>
              <w:t>goods,</w:t>
            </w:r>
            <w:r w:rsidR="00B22348">
              <w:rPr>
                <w:sz w:val="21"/>
                <w:szCs w:val="21"/>
              </w:rPr>
              <w:t xml:space="preserve"> or money. Payback was launched in 2000 by Loyalty Partner GmbH of </w:t>
            </w:r>
            <w:r w:rsidR="00265B5E">
              <w:rPr>
                <w:sz w:val="21"/>
                <w:szCs w:val="21"/>
              </w:rPr>
              <w:t>Munich and</w:t>
            </w:r>
            <w:r w:rsidR="00B22348">
              <w:rPr>
                <w:sz w:val="21"/>
                <w:szCs w:val="21"/>
              </w:rPr>
              <w:t xml:space="preserve"> operated initially only in Germany before expanding internationally to Poland, India, </w:t>
            </w:r>
            <w:proofErr w:type="gramStart"/>
            <w:r w:rsidR="00B22348">
              <w:rPr>
                <w:sz w:val="21"/>
                <w:szCs w:val="21"/>
              </w:rPr>
              <w:t>Mexico</w:t>
            </w:r>
            <w:proofErr w:type="gramEnd"/>
            <w:r w:rsidR="00B22348">
              <w:rPr>
                <w:sz w:val="21"/>
                <w:szCs w:val="21"/>
              </w:rPr>
              <w:t xml:space="preserve"> and Italy. In 2011 Loyalty Partner was acquired by American Express.</w:t>
            </w:r>
          </w:p>
          <w:p w14:paraId="2E3C3410" w14:textId="5D2E5C6C" w:rsidR="0096445A" w:rsidRDefault="00BF6A7C" w:rsidP="0096445A">
            <w:r w:rsidRPr="00BF6A7C">
              <w:rPr>
                <w:b/>
                <w:bCs/>
              </w:rPr>
              <w:t>Technical Skill Used</w:t>
            </w:r>
            <w:r>
              <w:t xml:space="preserve"> – </w:t>
            </w:r>
            <w:r w:rsidR="000C621A">
              <w:t>API Testing, Manual Testing, Functional Testing</w:t>
            </w:r>
            <w:r w:rsidR="00AA59DF">
              <w:t xml:space="preserve">, CUCUMBER, </w:t>
            </w:r>
            <w:r w:rsidR="00265B5E">
              <w:t xml:space="preserve">JAVA, </w:t>
            </w:r>
            <w:r w:rsidR="00433336">
              <w:t>MAVEN, BDD</w:t>
            </w:r>
            <w:r w:rsidR="00650B08">
              <w:t xml:space="preserve"> Testing</w:t>
            </w:r>
            <w:r w:rsidR="00C34FDD">
              <w:t>, Jira</w:t>
            </w:r>
            <w:r w:rsidR="00246A0A">
              <w:t>, Agile</w:t>
            </w:r>
          </w:p>
          <w:p w14:paraId="56A60647" w14:textId="77777777" w:rsidR="0096445A" w:rsidRDefault="0096445A" w:rsidP="0096445A"/>
          <w:p w14:paraId="3A4BC209" w14:textId="765ECB06" w:rsidR="0096445A" w:rsidRPr="00CF1A49" w:rsidRDefault="00476F01" w:rsidP="0096445A">
            <w:pPr>
              <w:pStyle w:val="Heading3"/>
              <w:contextualSpacing w:val="0"/>
              <w:outlineLvl w:val="2"/>
            </w:pPr>
            <w:r>
              <w:t xml:space="preserve">MAR </w:t>
            </w:r>
            <w:r w:rsidR="00C75709">
              <w:t>20</w:t>
            </w:r>
            <w:r w:rsidR="004D1127">
              <w:t>11</w:t>
            </w:r>
            <w:r w:rsidR="0096445A" w:rsidRPr="00CF1A49">
              <w:t xml:space="preserve"> – </w:t>
            </w:r>
            <w:r w:rsidR="004D1127">
              <w:t>Mar 2016</w:t>
            </w:r>
          </w:p>
          <w:p w14:paraId="075FB0DC" w14:textId="372096D2" w:rsidR="0096445A" w:rsidRPr="00CF1A49" w:rsidRDefault="00C75709" w:rsidP="0096445A">
            <w:pPr>
              <w:pStyle w:val="Heading2"/>
              <w:contextualSpacing w:val="0"/>
              <w:outlineLvl w:val="1"/>
            </w:pPr>
            <w:r>
              <w:rPr>
                <w:color w:val="002060"/>
              </w:rPr>
              <w:t>a</w:t>
            </w:r>
            <w:r w:rsidR="0002042E">
              <w:rPr>
                <w:color w:val="002060"/>
              </w:rPr>
              <w:t>SSOCIATE</w:t>
            </w:r>
            <w:r w:rsidR="0096445A" w:rsidRPr="0007294F">
              <w:rPr>
                <w:color w:val="002060"/>
              </w:rPr>
              <w:t xml:space="preserve">, </w:t>
            </w:r>
            <w:r w:rsidR="0002042E" w:rsidRPr="0002042E">
              <w:rPr>
                <w:rStyle w:val="SubtleReference"/>
              </w:rPr>
              <w:t>Cognizant Technology Solutions</w:t>
            </w:r>
          </w:p>
          <w:p w14:paraId="47627904" w14:textId="299B5746" w:rsidR="002937FA" w:rsidRDefault="0017235A" w:rsidP="0096445A">
            <w:r>
              <w:t xml:space="preserve">Worked </w:t>
            </w:r>
            <w:r w:rsidR="0003216B">
              <w:t xml:space="preserve">in functional Testing, User Acceptance Testing, </w:t>
            </w:r>
            <w:r w:rsidR="00DC4E10">
              <w:t>Regression Testing</w:t>
            </w:r>
            <w:r w:rsidR="00B22348">
              <w:t xml:space="preserve"> for </w:t>
            </w:r>
            <w:r w:rsidR="00E12F4F">
              <w:t>GSSC (cognizant Internal Tool) and COMCAST</w:t>
            </w:r>
            <w:r w:rsidR="00DC4E10">
              <w:t xml:space="preserve">. </w:t>
            </w:r>
            <w:r w:rsidR="004E1142">
              <w:t xml:space="preserve">COMCAST is an </w:t>
            </w:r>
            <w:r w:rsidR="00080EA4">
              <w:t>American multinational telecommunications conglomerate</w:t>
            </w:r>
            <w:r w:rsidR="00B47A41">
              <w:t xml:space="preserve"> headquartered in </w:t>
            </w:r>
            <w:r w:rsidR="00433336">
              <w:t xml:space="preserve">Pennsylvania. </w:t>
            </w:r>
            <w:proofErr w:type="gramStart"/>
            <w:r w:rsidR="00433336">
              <w:t>Well</w:t>
            </w:r>
            <w:r w:rsidR="00DC4E10">
              <w:t xml:space="preserve"> aware</w:t>
            </w:r>
            <w:proofErr w:type="gramEnd"/>
            <w:r w:rsidR="00DC4E10">
              <w:t xml:space="preserve"> with diffe</w:t>
            </w:r>
            <w:r w:rsidR="00E12F4F">
              <w:t>r</w:t>
            </w:r>
            <w:r w:rsidR="00DC4E10">
              <w:t>ent testing models and testing lifecycle</w:t>
            </w:r>
            <w:r w:rsidR="002F6241">
              <w:t>s like Waterfall Model,</w:t>
            </w:r>
            <w:r w:rsidR="00E12F4F">
              <w:t xml:space="preserve"> </w:t>
            </w:r>
            <w:r w:rsidR="002F6241">
              <w:t>Spiral Model,</w:t>
            </w:r>
            <w:r w:rsidR="00E12F4F">
              <w:t xml:space="preserve"> </w:t>
            </w:r>
            <w:r w:rsidR="002F6241">
              <w:t>V Model etc.</w:t>
            </w:r>
          </w:p>
          <w:p w14:paraId="3F073D15" w14:textId="2DC69320" w:rsidR="0096445A" w:rsidRDefault="002937FA" w:rsidP="0096445A">
            <w:r>
              <w:t>Participated in UI automation testing using selenium and Java. Validated databases via DB.</w:t>
            </w:r>
            <w:r w:rsidR="00D0018B">
              <w:t xml:space="preserve"> </w:t>
            </w:r>
            <w:r w:rsidR="001353C7">
              <w:t>Identifying defects and reporting to the concerned team</w:t>
            </w:r>
            <w:r w:rsidR="00F030C3">
              <w:t>.</w:t>
            </w:r>
          </w:p>
          <w:p w14:paraId="7D109660" w14:textId="508BE178" w:rsidR="00D0018B" w:rsidRDefault="00D0018B" w:rsidP="0096445A">
            <w:r w:rsidRPr="00BF6A7C">
              <w:rPr>
                <w:b/>
                <w:bCs/>
              </w:rPr>
              <w:t>Technical Skill Used</w:t>
            </w:r>
            <w:r>
              <w:t xml:space="preserve"> – </w:t>
            </w:r>
            <w:r w:rsidR="00023F47">
              <w:t>Manual Testing, Functional Testing, Regression Testing, UI automation, SQL</w:t>
            </w:r>
            <w:r w:rsidR="00C34FDD">
              <w:t>, Jira</w:t>
            </w:r>
          </w:p>
        </w:tc>
        <w:tc>
          <w:tcPr>
            <w:tcW w:w="9290" w:type="dxa"/>
          </w:tcPr>
          <w:p w14:paraId="0065D265" w14:textId="77777777" w:rsidR="0051064B" w:rsidRDefault="0051064B" w:rsidP="00F61DF9">
            <w:pPr>
              <w:pStyle w:val="Heading3"/>
              <w:outlineLvl w:val="2"/>
            </w:pPr>
          </w:p>
        </w:tc>
      </w:tr>
    </w:tbl>
    <w:p w14:paraId="4103D6E1" w14:textId="77777777" w:rsidR="00AD782D" w:rsidRPr="009D32A7" w:rsidRDefault="00672847" w:rsidP="0062312F">
      <w:pPr>
        <w:pStyle w:val="Heading1"/>
        <w:rPr>
          <w:color w:val="002060"/>
        </w:rPr>
      </w:pPr>
      <w:r w:rsidRPr="009D32A7">
        <w:rPr>
          <w:color w:val="002060"/>
        </w:rPr>
        <w:t>Accomplishments</w:t>
      </w:r>
    </w:p>
    <w:p w14:paraId="36D9B9DF" w14:textId="5B3AB346" w:rsidR="00207F05" w:rsidRDefault="006C24C3" w:rsidP="00207F05">
      <w:pPr>
        <w:pStyle w:val="ListParagraph"/>
        <w:numPr>
          <w:ilvl w:val="0"/>
          <w:numId w:val="14"/>
        </w:numPr>
      </w:pPr>
      <w:r>
        <w:t xml:space="preserve">JPMC </w:t>
      </w:r>
      <w:r w:rsidR="00577A67">
        <w:t>Champ Award</w:t>
      </w:r>
      <w:r>
        <w:t>- 2018, 2019</w:t>
      </w:r>
    </w:p>
    <w:p w14:paraId="69B50D3B" w14:textId="4675421F" w:rsidR="00577A67" w:rsidRDefault="00433336" w:rsidP="00F2542F">
      <w:pPr>
        <w:pStyle w:val="ListParagraph"/>
        <w:numPr>
          <w:ilvl w:val="0"/>
          <w:numId w:val="14"/>
        </w:numPr>
      </w:pPr>
      <w:r>
        <w:t>Ness –</w:t>
      </w:r>
      <w:r w:rsidR="00577A67">
        <w:t xml:space="preserve"> For outstanding performance in key delivery for client </w:t>
      </w:r>
      <w:r w:rsidR="006C24C3">
        <w:t>Payback</w:t>
      </w:r>
      <w:r w:rsidR="00577A67">
        <w:t xml:space="preserve"> - 201</w:t>
      </w:r>
      <w:r w:rsidR="006C24C3">
        <w:t>7</w:t>
      </w:r>
    </w:p>
    <w:p w14:paraId="61C98ED6" w14:textId="1077C7A5" w:rsidR="00672847" w:rsidRDefault="006D45A7" w:rsidP="00C82AE6">
      <w:pPr>
        <w:pStyle w:val="ListParagraph"/>
        <w:numPr>
          <w:ilvl w:val="0"/>
          <w:numId w:val="14"/>
        </w:numPr>
      </w:pPr>
      <w:r>
        <w:t>C</w:t>
      </w:r>
      <w:r w:rsidR="00AB0004">
        <w:t xml:space="preserve">OMCAST </w:t>
      </w:r>
      <w:r w:rsidR="00A62551">
        <w:t xml:space="preserve">award for distinguished contribution </w:t>
      </w:r>
      <w:r>
        <w:t>– C</w:t>
      </w:r>
      <w:r w:rsidR="00AB0004">
        <w:t>ognizant</w:t>
      </w:r>
      <w:r>
        <w:t xml:space="preserve"> 20</w:t>
      </w:r>
      <w:r w:rsidR="00DF1F66">
        <w:t>15</w:t>
      </w:r>
    </w:p>
    <w:p w14:paraId="327CF65A" w14:textId="6896D062" w:rsidR="00DF1F66" w:rsidRDefault="00DF1F66" w:rsidP="00C82AE6">
      <w:pPr>
        <w:pStyle w:val="ListParagraph"/>
        <w:numPr>
          <w:ilvl w:val="0"/>
          <w:numId w:val="14"/>
        </w:numPr>
      </w:pPr>
      <w:r>
        <w:t xml:space="preserve">Cognizant </w:t>
      </w:r>
      <w:r w:rsidR="00AB0004">
        <w:t xml:space="preserve">award </w:t>
      </w:r>
      <w:r w:rsidR="004C1BCF">
        <w:t>for star Performer – Cognizant 2014</w:t>
      </w:r>
    </w:p>
    <w:p w14:paraId="7CC52401" w14:textId="77777777" w:rsidR="004C1BCF" w:rsidRDefault="004C1BCF" w:rsidP="004C1BCF">
      <w:pPr>
        <w:ind w:left="360"/>
      </w:pPr>
    </w:p>
    <w:p w14:paraId="07933E29" w14:textId="77777777" w:rsidR="00DF1F66" w:rsidRDefault="00DF1F66" w:rsidP="004C1BCF"/>
    <w:sdt>
      <w:sdtPr>
        <w:alias w:val="Activities:"/>
        <w:tag w:val="Activities:"/>
        <w:id w:val="1702351689"/>
        <w:placeholder>
          <w:docPart w:val="E0F9D4469EF94ED5A26D0FC1F128D25D"/>
        </w:placeholder>
        <w:temporary/>
        <w:showingPlcHdr/>
        <w15:appearance w15:val="hidden"/>
      </w:sdtPr>
      <w:sdtContent>
        <w:p w14:paraId="0C7991FE" w14:textId="77777777" w:rsidR="00672847" w:rsidRPr="00CF1A49" w:rsidRDefault="00672847" w:rsidP="00672847">
          <w:pPr>
            <w:pStyle w:val="Heading1"/>
          </w:pPr>
          <w:r w:rsidRPr="009D32A7">
            <w:rPr>
              <w:color w:val="002060"/>
            </w:rPr>
            <w:t>Activities</w:t>
          </w:r>
        </w:p>
      </w:sdtContent>
    </w:sdt>
    <w:p w14:paraId="2EE2867B" w14:textId="5C846D9A" w:rsidR="00672847" w:rsidRPr="006E1507" w:rsidRDefault="00967196" w:rsidP="00672847">
      <w:r>
        <w:t xml:space="preserve">Apart from work I find time to go out for places, making friends, </w:t>
      </w:r>
      <w:r w:rsidR="00061326">
        <w:t>listening to music</w:t>
      </w:r>
      <w:r>
        <w:t xml:space="preserve">. </w:t>
      </w:r>
    </w:p>
    <w:sectPr w:rsidR="00672847" w:rsidRPr="006E1507" w:rsidSect="005A1B10">
      <w:headerReference w:type="even" r:id="rId27"/>
      <w:headerReference w:type="default" r:id="rId28"/>
      <w:footerReference w:type="even" r:id="rId29"/>
      <w:footerReference w:type="default" r:id="rId30"/>
      <w:headerReference w:type="first" r:id="rId31"/>
      <w:footerReference w:type="first" r:id="rId3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5CBE0" w14:textId="77777777" w:rsidR="00ED2136" w:rsidRDefault="00ED2136" w:rsidP="0068194B">
      <w:r>
        <w:separator/>
      </w:r>
    </w:p>
    <w:p w14:paraId="2A2B3C6C" w14:textId="77777777" w:rsidR="00ED2136" w:rsidRDefault="00ED2136"/>
    <w:p w14:paraId="57B9D23A" w14:textId="77777777" w:rsidR="00ED2136" w:rsidRDefault="00ED2136"/>
  </w:endnote>
  <w:endnote w:type="continuationSeparator" w:id="0">
    <w:p w14:paraId="62C527F2" w14:textId="77777777" w:rsidR="00ED2136" w:rsidRDefault="00ED2136" w:rsidP="0068194B">
      <w:r>
        <w:continuationSeparator/>
      </w:r>
    </w:p>
    <w:p w14:paraId="409A5544" w14:textId="77777777" w:rsidR="00ED2136" w:rsidRDefault="00ED2136"/>
    <w:p w14:paraId="7BC5F02F" w14:textId="77777777" w:rsidR="00ED2136" w:rsidRDefault="00ED21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247D" w14:textId="77777777" w:rsidR="00FD2B5F" w:rsidRDefault="00FD2B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5F6ED968"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939B2" w14:textId="77777777" w:rsidR="00FD2B5F" w:rsidRDefault="00FD2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F755A" w14:textId="77777777" w:rsidR="00ED2136" w:rsidRDefault="00ED2136" w:rsidP="0068194B">
      <w:r>
        <w:separator/>
      </w:r>
    </w:p>
    <w:p w14:paraId="09C5DD28" w14:textId="77777777" w:rsidR="00ED2136" w:rsidRDefault="00ED2136"/>
    <w:p w14:paraId="06C20ABF" w14:textId="77777777" w:rsidR="00ED2136" w:rsidRDefault="00ED2136"/>
  </w:footnote>
  <w:footnote w:type="continuationSeparator" w:id="0">
    <w:p w14:paraId="20B3F87C" w14:textId="77777777" w:rsidR="00ED2136" w:rsidRDefault="00ED2136" w:rsidP="0068194B">
      <w:r>
        <w:continuationSeparator/>
      </w:r>
    </w:p>
    <w:p w14:paraId="33507D39" w14:textId="77777777" w:rsidR="00ED2136" w:rsidRDefault="00ED2136"/>
    <w:p w14:paraId="31E0B4D2" w14:textId="77777777" w:rsidR="00ED2136" w:rsidRDefault="00ED21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580A2" w14:textId="77777777" w:rsidR="00FD2B5F" w:rsidRDefault="00FD2B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C2C5" w14:textId="77777777" w:rsidR="00FD2B5F" w:rsidRDefault="00FD2B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53FA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036308F" wp14:editId="09F1A3D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8CA3191"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Receiver" style="width:13.15pt;height:13.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" o:bullet="t">
        <v:imagedata r:id="rId1" o:title="" cropleft="-2731f" cropright="-2458f"/>
      </v:shape>
    </w:pict>
  </w:numPicBullet>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1A637523"/>
    <w:multiLevelType w:val="hybridMultilevel"/>
    <w:tmpl w:val="3882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59352850">
    <w:abstractNumId w:val="9"/>
  </w:num>
  <w:num w:numId="2" w16cid:durableId="33967534">
    <w:abstractNumId w:val="8"/>
  </w:num>
  <w:num w:numId="3" w16cid:durableId="42951238">
    <w:abstractNumId w:val="7"/>
  </w:num>
  <w:num w:numId="4" w16cid:durableId="1994016854">
    <w:abstractNumId w:val="6"/>
  </w:num>
  <w:num w:numId="5" w16cid:durableId="1239556600">
    <w:abstractNumId w:val="10"/>
  </w:num>
  <w:num w:numId="6" w16cid:durableId="1847553029">
    <w:abstractNumId w:val="3"/>
  </w:num>
  <w:num w:numId="7" w16cid:durableId="1082096460">
    <w:abstractNumId w:val="12"/>
  </w:num>
  <w:num w:numId="8" w16cid:durableId="594826268">
    <w:abstractNumId w:val="2"/>
  </w:num>
  <w:num w:numId="9" w16cid:durableId="932937135">
    <w:abstractNumId w:val="13"/>
  </w:num>
  <w:num w:numId="10" w16cid:durableId="504243986">
    <w:abstractNumId w:val="5"/>
  </w:num>
  <w:num w:numId="11" w16cid:durableId="668557093">
    <w:abstractNumId w:val="4"/>
  </w:num>
  <w:num w:numId="12" w16cid:durableId="218976672">
    <w:abstractNumId w:val="1"/>
  </w:num>
  <w:num w:numId="13" w16cid:durableId="409931309">
    <w:abstractNumId w:val="0"/>
  </w:num>
  <w:num w:numId="14" w16cid:durableId="18721131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64B"/>
    <w:rsid w:val="000001EF"/>
    <w:rsid w:val="00007322"/>
    <w:rsid w:val="00007728"/>
    <w:rsid w:val="0002042E"/>
    <w:rsid w:val="00023F47"/>
    <w:rsid w:val="00024584"/>
    <w:rsid w:val="00024730"/>
    <w:rsid w:val="00026735"/>
    <w:rsid w:val="00030314"/>
    <w:rsid w:val="0003216B"/>
    <w:rsid w:val="00041B95"/>
    <w:rsid w:val="000431AD"/>
    <w:rsid w:val="00055E95"/>
    <w:rsid w:val="00060D6F"/>
    <w:rsid w:val="00061326"/>
    <w:rsid w:val="0007021F"/>
    <w:rsid w:val="0007294F"/>
    <w:rsid w:val="00080EA4"/>
    <w:rsid w:val="0008107B"/>
    <w:rsid w:val="000848EA"/>
    <w:rsid w:val="000B1D0A"/>
    <w:rsid w:val="000B2BA5"/>
    <w:rsid w:val="000C621A"/>
    <w:rsid w:val="000F2F8C"/>
    <w:rsid w:val="000F5D91"/>
    <w:rsid w:val="0010006E"/>
    <w:rsid w:val="001045A8"/>
    <w:rsid w:val="00114A91"/>
    <w:rsid w:val="00126D66"/>
    <w:rsid w:val="001353C7"/>
    <w:rsid w:val="001427E1"/>
    <w:rsid w:val="00151D1D"/>
    <w:rsid w:val="0016316D"/>
    <w:rsid w:val="00163668"/>
    <w:rsid w:val="00165830"/>
    <w:rsid w:val="00166236"/>
    <w:rsid w:val="00171566"/>
    <w:rsid w:val="0017235A"/>
    <w:rsid w:val="00174676"/>
    <w:rsid w:val="001755A8"/>
    <w:rsid w:val="00180DFB"/>
    <w:rsid w:val="00184014"/>
    <w:rsid w:val="001875BF"/>
    <w:rsid w:val="00192008"/>
    <w:rsid w:val="00192D00"/>
    <w:rsid w:val="001C0E68"/>
    <w:rsid w:val="001C4B6F"/>
    <w:rsid w:val="001D0BF1"/>
    <w:rsid w:val="001E3120"/>
    <w:rsid w:val="001E7E0C"/>
    <w:rsid w:val="001F0BB0"/>
    <w:rsid w:val="001F4E6D"/>
    <w:rsid w:val="001F6140"/>
    <w:rsid w:val="00201BA6"/>
    <w:rsid w:val="00203573"/>
    <w:rsid w:val="0020526C"/>
    <w:rsid w:val="0020597D"/>
    <w:rsid w:val="00207F05"/>
    <w:rsid w:val="00213B4C"/>
    <w:rsid w:val="002253B0"/>
    <w:rsid w:val="00231FCE"/>
    <w:rsid w:val="00236D54"/>
    <w:rsid w:val="00241D8C"/>
    <w:rsid w:val="00241FDB"/>
    <w:rsid w:val="00246A0A"/>
    <w:rsid w:val="0024720C"/>
    <w:rsid w:val="00247716"/>
    <w:rsid w:val="002617AE"/>
    <w:rsid w:val="002638D0"/>
    <w:rsid w:val="002647D3"/>
    <w:rsid w:val="00265B5E"/>
    <w:rsid w:val="00271533"/>
    <w:rsid w:val="00275EAE"/>
    <w:rsid w:val="002937FA"/>
    <w:rsid w:val="00294998"/>
    <w:rsid w:val="00297F18"/>
    <w:rsid w:val="002A1945"/>
    <w:rsid w:val="002A6A83"/>
    <w:rsid w:val="002B2958"/>
    <w:rsid w:val="002B3FC8"/>
    <w:rsid w:val="002D23C5"/>
    <w:rsid w:val="002D6137"/>
    <w:rsid w:val="002E7E61"/>
    <w:rsid w:val="002F05E5"/>
    <w:rsid w:val="002F254D"/>
    <w:rsid w:val="002F30E4"/>
    <w:rsid w:val="002F6241"/>
    <w:rsid w:val="00300DA5"/>
    <w:rsid w:val="00307140"/>
    <w:rsid w:val="0031229A"/>
    <w:rsid w:val="00313ED4"/>
    <w:rsid w:val="00316DFF"/>
    <w:rsid w:val="00325B57"/>
    <w:rsid w:val="00336056"/>
    <w:rsid w:val="00341D32"/>
    <w:rsid w:val="003544E1"/>
    <w:rsid w:val="00366398"/>
    <w:rsid w:val="00374360"/>
    <w:rsid w:val="003904BE"/>
    <w:rsid w:val="003A0632"/>
    <w:rsid w:val="003A30E5"/>
    <w:rsid w:val="003A6ADF"/>
    <w:rsid w:val="003B5928"/>
    <w:rsid w:val="003C2284"/>
    <w:rsid w:val="003D380F"/>
    <w:rsid w:val="003E160D"/>
    <w:rsid w:val="003F1D5F"/>
    <w:rsid w:val="00405128"/>
    <w:rsid w:val="00406CFF"/>
    <w:rsid w:val="00416B25"/>
    <w:rsid w:val="00420592"/>
    <w:rsid w:val="004319E0"/>
    <w:rsid w:val="00433336"/>
    <w:rsid w:val="00437E8C"/>
    <w:rsid w:val="00440225"/>
    <w:rsid w:val="00451DE5"/>
    <w:rsid w:val="00456223"/>
    <w:rsid w:val="004565E1"/>
    <w:rsid w:val="004726BC"/>
    <w:rsid w:val="00474105"/>
    <w:rsid w:val="00476F01"/>
    <w:rsid w:val="00480E6E"/>
    <w:rsid w:val="00483E51"/>
    <w:rsid w:val="00486277"/>
    <w:rsid w:val="00494CF6"/>
    <w:rsid w:val="00495F8D"/>
    <w:rsid w:val="004A1FAE"/>
    <w:rsid w:val="004A32FF"/>
    <w:rsid w:val="004B06EB"/>
    <w:rsid w:val="004B5166"/>
    <w:rsid w:val="004B6AD0"/>
    <w:rsid w:val="004C1BCF"/>
    <w:rsid w:val="004C2D5D"/>
    <w:rsid w:val="004C33E1"/>
    <w:rsid w:val="004D1127"/>
    <w:rsid w:val="004E01EB"/>
    <w:rsid w:val="004E1142"/>
    <w:rsid w:val="004E2794"/>
    <w:rsid w:val="004E341E"/>
    <w:rsid w:val="00510392"/>
    <w:rsid w:val="0051064B"/>
    <w:rsid w:val="00513E2A"/>
    <w:rsid w:val="00566A35"/>
    <w:rsid w:val="0056701E"/>
    <w:rsid w:val="005740D7"/>
    <w:rsid w:val="00577A67"/>
    <w:rsid w:val="005A0F26"/>
    <w:rsid w:val="005A1B10"/>
    <w:rsid w:val="005A6850"/>
    <w:rsid w:val="005B1B1B"/>
    <w:rsid w:val="005B4546"/>
    <w:rsid w:val="005C5932"/>
    <w:rsid w:val="005D27F9"/>
    <w:rsid w:val="005D3CA7"/>
    <w:rsid w:val="005D4CC1"/>
    <w:rsid w:val="005E3172"/>
    <w:rsid w:val="005F4B91"/>
    <w:rsid w:val="005F55D2"/>
    <w:rsid w:val="0062312F"/>
    <w:rsid w:val="00625F2C"/>
    <w:rsid w:val="0063259A"/>
    <w:rsid w:val="00650B08"/>
    <w:rsid w:val="00651939"/>
    <w:rsid w:val="006618E9"/>
    <w:rsid w:val="00672847"/>
    <w:rsid w:val="0068194B"/>
    <w:rsid w:val="0069255C"/>
    <w:rsid w:val="00692703"/>
    <w:rsid w:val="006A0177"/>
    <w:rsid w:val="006A1962"/>
    <w:rsid w:val="006A7592"/>
    <w:rsid w:val="006B5D48"/>
    <w:rsid w:val="006B7D7B"/>
    <w:rsid w:val="006C1A5E"/>
    <w:rsid w:val="006C24C3"/>
    <w:rsid w:val="006D45A7"/>
    <w:rsid w:val="006E1507"/>
    <w:rsid w:val="006E4D07"/>
    <w:rsid w:val="00712D8B"/>
    <w:rsid w:val="007273B7"/>
    <w:rsid w:val="00733E0A"/>
    <w:rsid w:val="0074403D"/>
    <w:rsid w:val="00746D44"/>
    <w:rsid w:val="007538DC"/>
    <w:rsid w:val="00757803"/>
    <w:rsid w:val="00765403"/>
    <w:rsid w:val="0079206B"/>
    <w:rsid w:val="00796076"/>
    <w:rsid w:val="007B3ADA"/>
    <w:rsid w:val="007B5027"/>
    <w:rsid w:val="007C0566"/>
    <w:rsid w:val="007C4F92"/>
    <w:rsid w:val="007C606B"/>
    <w:rsid w:val="007E6A61"/>
    <w:rsid w:val="00801140"/>
    <w:rsid w:val="00803404"/>
    <w:rsid w:val="00821F95"/>
    <w:rsid w:val="00834955"/>
    <w:rsid w:val="0083711B"/>
    <w:rsid w:val="00855B59"/>
    <w:rsid w:val="00860461"/>
    <w:rsid w:val="0086487C"/>
    <w:rsid w:val="008654F2"/>
    <w:rsid w:val="00870B20"/>
    <w:rsid w:val="008721B2"/>
    <w:rsid w:val="008775B9"/>
    <w:rsid w:val="008829F8"/>
    <w:rsid w:val="00885897"/>
    <w:rsid w:val="008A0982"/>
    <w:rsid w:val="008A1E47"/>
    <w:rsid w:val="008A47B6"/>
    <w:rsid w:val="008A6538"/>
    <w:rsid w:val="008C7056"/>
    <w:rsid w:val="008F3B14"/>
    <w:rsid w:val="00901899"/>
    <w:rsid w:val="0090344B"/>
    <w:rsid w:val="00905715"/>
    <w:rsid w:val="00912A6C"/>
    <w:rsid w:val="0091321E"/>
    <w:rsid w:val="00913946"/>
    <w:rsid w:val="0092726B"/>
    <w:rsid w:val="00933101"/>
    <w:rsid w:val="009361BA"/>
    <w:rsid w:val="00944F78"/>
    <w:rsid w:val="009510E7"/>
    <w:rsid w:val="00952C89"/>
    <w:rsid w:val="009571D8"/>
    <w:rsid w:val="0096336F"/>
    <w:rsid w:val="0096445A"/>
    <w:rsid w:val="009650EA"/>
    <w:rsid w:val="00967196"/>
    <w:rsid w:val="00974047"/>
    <w:rsid w:val="0097790C"/>
    <w:rsid w:val="0098506E"/>
    <w:rsid w:val="009A44CE"/>
    <w:rsid w:val="009B42AC"/>
    <w:rsid w:val="009B43ED"/>
    <w:rsid w:val="009C4DFC"/>
    <w:rsid w:val="009D32A7"/>
    <w:rsid w:val="009D44F8"/>
    <w:rsid w:val="009E3160"/>
    <w:rsid w:val="009E6716"/>
    <w:rsid w:val="009F220C"/>
    <w:rsid w:val="009F3B05"/>
    <w:rsid w:val="009F4931"/>
    <w:rsid w:val="00A01D95"/>
    <w:rsid w:val="00A14534"/>
    <w:rsid w:val="00A16839"/>
    <w:rsid w:val="00A16DAA"/>
    <w:rsid w:val="00A24162"/>
    <w:rsid w:val="00A25023"/>
    <w:rsid w:val="00A270EA"/>
    <w:rsid w:val="00A34365"/>
    <w:rsid w:val="00A34BA2"/>
    <w:rsid w:val="00A36F27"/>
    <w:rsid w:val="00A42E32"/>
    <w:rsid w:val="00A44DCA"/>
    <w:rsid w:val="00A46AF7"/>
    <w:rsid w:val="00A46E63"/>
    <w:rsid w:val="00A51DC5"/>
    <w:rsid w:val="00A53DE1"/>
    <w:rsid w:val="00A5627D"/>
    <w:rsid w:val="00A615E1"/>
    <w:rsid w:val="00A619C0"/>
    <w:rsid w:val="00A62551"/>
    <w:rsid w:val="00A755E8"/>
    <w:rsid w:val="00A843CA"/>
    <w:rsid w:val="00A93A5D"/>
    <w:rsid w:val="00A96818"/>
    <w:rsid w:val="00AA59DF"/>
    <w:rsid w:val="00AB0004"/>
    <w:rsid w:val="00AB32F8"/>
    <w:rsid w:val="00AB610B"/>
    <w:rsid w:val="00AD360E"/>
    <w:rsid w:val="00AD40FB"/>
    <w:rsid w:val="00AD4892"/>
    <w:rsid w:val="00AD782D"/>
    <w:rsid w:val="00AE7650"/>
    <w:rsid w:val="00B02118"/>
    <w:rsid w:val="00B0310F"/>
    <w:rsid w:val="00B10EBE"/>
    <w:rsid w:val="00B22348"/>
    <w:rsid w:val="00B236F1"/>
    <w:rsid w:val="00B44EED"/>
    <w:rsid w:val="00B47A41"/>
    <w:rsid w:val="00B50F99"/>
    <w:rsid w:val="00B51D1B"/>
    <w:rsid w:val="00B540F4"/>
    <w:rsid w:val="00B60FD0"/>
    <w:rsid w:val="00B622DF"/>
    <w:rsid w:val="00B6332A"/>
    <w:rsid w:val="00B665AE"/>
    <w:rsid w:val="00B81760"/>
    <w:rsid w:val="00B8494C"/>
    <w:rsid w:val="00B92F12"/>
    <w:rsid w:val="00BA1546"/>
    <w:rsid w:val="00BB4E51"/>
    <w:rsid w:val="00BC1E93"/>
    <w:rsid w:val="00BD431F"/>
    <w:rsid w:val="00BE423E"/>
    <w:rsid w:val="00BE42B1"/>
    <w:rsid w:val="00BF61AC"/>
    <w:rsid w:val="00BF6A7C"/>
    <w:rsid w:val="00C2531D"/>
    <w:rsid w:val="00C349C5"/>
    <w:rsid w:val="00C34FDD"/>
    <w:rsid w:val="00C43312"/>
    <w:rsid w:val="00C472F6"/>
    <w:rsid w:val="00C47FA6"/>
    <w:rsid w:val="00C57FC6"/>
    <w:rsid w:val="00C66A7D"/>
    <w:rsid w:val="00C75709"/>
    <w:rsid w:val="00C779DA"/>
    <w:rsid w:val="00C814F7"/>
    <w:rsid w:val="00C82020"/>
    <w:rsid w:val="00CA4B4D"/>
    <w:rsid w:val="00CB35C3"/>
    <w:rsid w:val="00CC1049"/>
    <w:rsid w:val="00CC22B8"/>
    <w:rsid w:val="00CD323D"/>
    <w:rsid w:val="00CE4030"/>
    <w:rsid w:val="00CE64B3"/>
    <w:rsid w:val="00CF1A49"/>
    <w:rsid w:val="00D0018B"/>
    <w:rsid w:val="00D0630C"/>
    <w:rsid w:val="00D13998"/>
    <w:rsid w:val="00D15D1A"/>
    <w:rsid w:val="00D24289"/>
    <w:rsid w:val="00D243A9"/>
    <w:rsid w:val="00D305E5"/>
    <w:rsid w:val="00D36882"/>
    <w:rsid w:val="00D37CD3"/>
    <w:rsid w:val="00D66A52"/>
    <w:rsid w:val="00D66EFA"/>
    <w:rsid w:val="00D72A2D"/>
    <w:rsid w:val="00D828FD"/>
    <w:rsid w:val="00D9521A"/>
    <w:rsid w:val="00DA3914"/>
    <w:rsid w:val="00DA59AA"/>
    <w:rsid w:val="00DB6915"/>
    <w:rsid w:val="00DB7E1E"/>
    <w:rsid w:val="00DC1B78"/>
    <w:rsid w:val="00DC2A2F"/>
    <w:rsid w:val="00DC4E10"/>
    <w:rsid w:val="00DC600B"/>
    <w:rsid w:val="00DE0FAA"/>
    <w:rsid w:val="00DE136D"/>
    <w:rsid w:val="00DE6534"/>
    <w:rsid w:val="00DF1F66"/>
    <w:rsid w:val="00DF3BF5"/>
    <w:rsid w:val="00DF4D6C"/>
    <w:rsid w:val="00E01923"/>
    <w:rsid w:val="00E03994"/>
    <w:rsid w:val="00E12F4F"/>
    <w:rsid w:val="00E14498"/>
    <w:rsid w:val="00E2397A"/>
    <w:rsid w:val="00E254DB"/>
    <w:rsid w:val="00E300FC"/>
    <w:rsid w:val="00E362DB"/>
    <w:rsid w:val="00E44F0C"/>
    <w:rsid w:val="00E5632B"/>
    <w:rsid w:val="00E70240"/>
    <w:rsid w:val="00E71E6B"/>
    <w:rsid w:val="00E745E1"/>
    <w:rsid w:val="00E80204"/>
    <w:rsid w:val="00E81CC5"/>
    <w:rsid w:val="00E85A87"/>
    <w:rsid w:val="00E85B4A"/>
    <w:rsid w:val="00E914F6"/>
    <w:rsid w:val="00E9528E"/>
    <w:rsid w:val="00E96252"/>
    <w:rsid w:val="00EA5099"/>
    <w:rsid w:val="00EA5695"/>
    <w:rsid w:val="00EC1351"/>
    <w:rsid w:val="00EC4CBF"/>
    <w:rsid w:val="00ED2136"/>
    <w:rsid w:val="00EE2CA8"/>
    <w:rsid w:val="00EF17E8"/>
    <w:rsid w:val="00EF51D9"/>
    <w:rsid w:val="00F02068"/>
    <w:rsid w:val="00F030C3"/>
    <w:rsid w:val="00F130DD"/>
    <w:rsid w:val="00F24884"/>
    <w:rsid w:val="00F2542F"/>
    <w:rsid w:val="00F476C4"/>
    <w:rsid w:val="00F52B97"/>
    <w:rsid w:val="00F61DF9"/>
    <w:rsid w:val="00F64233"/>
    <w:rsid w:val="00F73552"/>
    <w:rsid w:val="00F81960"/>
    <w:rsid w:val="00F8769D"/>
    <w:rsid w:val="00F9350C"/>
    <w:rsid w:val="00F94EB5"/>
    <w:rsid w:val="00F9624D"/>
    <w:rsid w:val="00FB31C1"/>
    <w:rsid w:val="00FB58F2"/>
    <w:rsid w:val="00FC6AEA"/>
    <w:rsid w:val="00FD2B5F"/>
    <w:rsid w:val="00FD3D13"/>
    <w:rsid w:val="00FE2106"/>
    <w:rsid w:val="00FE2D64"/>
    <w:rsid w:val="00FE55A2"/>
    <w:rsid w:val="64A86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1E96F"/>
  <w15:chartTrackingRefBased/>
  <w15:docId w15:val="{F4116E62-AF81-4110-865D-901A25716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51064B"/>
    <w:rPr>
      <w:color w:val="605E5C"/>
      <w:shd w:val="clear" w:color="auto" w:fill="E1DFDD"/>
    </w:rPr>
  </w:style>
  <w:style w:type="paragraph" w:customStyle="1" w:styleId="Contact">
    <w:name w:val="Contact"/>
    <w:basedOn w:val="Normal"/>
    <w:link w:val="ContactChar"/>
    <w:uiPriority w:val="14"/>
    <w:rsid w:val="008A47B6"/>
    <w:pPr>
      <w:spacing w:before="40" w:after="40"/>
    </w:pPr>
    <w:rPr>
      <w:rFonts w:asciiTheme="majorHAnsi" w:eastAsiaTheme="minorEastAsia" w:hAnsiTheme="majorHAnsi"/>
      <w:color w:val="auto"/>
      <w:szCs w:val="20"/>
    </w:rPr>
  </w:style>
  <w:style w:type="character" w:customStyle="1" w:styleId="ContactChar">
    <w:name w:val="Contact Char"/>
    <w:basedOn w:val="DefaultParagraphFont"/>
    <w:link w:val="Contact"/>
    <w:uiPriority w:val="14"/>
    <w:rsid w:val="008A47B6"/>
    <w:rPr>
      <w:rFonts w:asciiTheme="majorHAnsi" w:eastAsiaTheme="minorEastAsia" w:hAnsiTheme="majorHAnsi"/>
      <w:color w:val="auto"/>
      <w:szCs w:val="20"/>
    </w:rPr>
  </w:style>
  <w:style w:type="paragraph" w:customStyle="1" w:styleId="Default">
    <w:name w:val="Default"/>
    <w:rsid w:val="00D24289"/>
    <w:pPr>
      <w:autoSpaceDE w:val="0"/>
      <w:autoSpaceDN w:val="0"/>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commons.wikimedia.org/wiki/File:Skype_logo_(2019%E2%80%93present).svg" TargetMode="External"/><Relationship Id="rId26" Type="http://schemas.openxmlformats.org/officeDocument/2006/relationships/hyperlink" Target="https://en.wikipedia.org/wiki/India" TargetMode="External"/><Relationship Id="rId3" Type="http://schemas.openxmlformats.org/officeDocument/2006/relationships/styles" Target="styles.xml"/><Relationship Id="rId21" Type="http://schemas.openxmlformats.org/officeDocument/2006/relationships/hyperlink" Target="https://en.wikipedia.org/wiki/Zee_Entertainment_Enterprises"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6.svg"/><Relationship Id="rId17" Type="http://schemas.openxmlformats.org/officeDocument/2006/relationships/image" Target="media/image8.png"/><Relationship Id="rId25" Type="http://schemas.openxmlformats.org/officeDocument/2006/relationships/hyperlink" Target="https://en.wikipedia.org/wiki/Zee_Entertainment_Enterpris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reativecommons.org/licenses/by-sa/3.0/" TargetMode="External"/><Relationship Id="rId20" Type="http://schemas.openxmlformats.org/officeDocument/2006/relationships/hyperlink" Target="https://en.wikipedia.org/wiki/Pay_televisio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en.wikipedia.org/wiki/Streaming_media"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ommons.wikimedia.org/wiki/File:Skype_logo_(2019%E2%80%93present).svg" TargetMode="External"/><Relationship Id="rId23" Type="http://schemas.openxmlformats.org/officeDocument/2006/relationships/hyperlink" Target="https://en.wikipedia.org/wiki/Over-the-top_media_service" TargetMode="External"/><Relationship Id="rId28" Type="http://schemas.openxmlformats.org/officeDocument/2006/relationships/header" Target="header2.xml"/><Relationship Id="rId10" Type="http://schemas.openxmlformats.org/officeDocument/2006/relationships/image" Target="media/image4.svg"/><Relationship Id="rId19" Type="http://schemas.openxmlformats.org/officeDocument/2006/relationships/hyperlink" Target="https://creativecommons.org/licenses/by-sa/3.0/"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ommons.wikimedia.org/wiki/File:Skype_logo_(2019%E2%80%93present).svg" TargetMode="External"/><Relationship Id="rId22" Type="http://schemas.openxmlformats.org/officeDocument/2006/relationships/hyperlink" Target="https://en.wikipedia.org/wiki/Video_on_demand"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rita_Bose\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742FE90CFA48BAA6AFD7ED76950C42"/>
        <w:category>
          <w:name w:val="General"/>
          <w:gallery w:val="placeholder"/>
        </w:category>
        <w:types>
          <w:type w:val="bbPlcHdr"/>
        </w:types>
        <w:behaviors>
          <w:behavior w:val="content"/>
        </w:behaviors>
        <w:guid w:val="{C509A578-11B5-4231-A96E-1A3E4EC97EE2}"/>
      </w:docPartPr>
      <w:docPartBody>
        <w:p w:rsidR="00471D7D" w:rsidRDefault="00165830">
          <w:pPr>
            <w:pStyle w:val="CB742FE90CFA48BAA6AFD7ED76950C42"/>
          </w:pPr>
          <w:r w:rsidRPr="00CF1A49">
            <w:t>Experience</w:t>
          </w:r>
        </w:p>
      </w:docPartBody>
    </w:docPart>
    <w:docPart>
      <w:docPartPr>
        <w:name w:val="E0F9D4469EF94ED5A26D0FC1F128D25D"/>
        <w:category>
          <w:name w:val="General"/>
          <w:gallery w:val="placeholder"/>
        </w:category>
        <w:types>
          <w:type w:val="bbPlcHdr"/>
        </w:types>
        <w:behaviors>
          <w:behavior w:val="content"/>
        </w:behaviors>
        <w:guid w:val="{1922449B-0449-4151-9667-9DA7501CDA99}"/>
      </w:docPartPr>
      <w:docPartBody>
        <w:p w:rsidR="00471D7D" w:rsidRDefault="004E341E" w:rsidP="004E341E">
          <w:pPr>
            <w:pStyle w:val="E0F9D4469EF94ED5A26D0FC1F128D25D"/>
          </w:pPr>
          <w:r w:rsidRPr="00CF1A49">
            <w:t>Activities</w:t>
          </w:r>
        </w:p>
      </w:docPartBody>
    </w:docPart>
    <w:docPart>
      <w:docPartPr>
        <w:name w:val="8D5CCE70E72940A88BFBB975074AF02B"/>
        <w:category>
          <w:name w:val="General"/>
          <w:gallery w:val="placeholder"/>
        </w:category>
        <w:types>
          <w:type w:val="bbPlcHdr"/>
        </w:types>
        <w:behaviors>
          <w:behavior w:val="content"/>
        </w:behaviors>
        <w:guid w:val="{E6C3D144-C7DF-4644-8580-A3855DD42EEB}"/>
      </w:docPartPr>
      <w:docPartBody>
        <w:p w:rsidR="00471D7D" w:rsidRDefault="004E341E" w:rsidP="004E341E">
          <w:pPr>
            <w:pStyle w:val="8D5CCE70E72940A88BFBB975074AF02B"/>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1E"/>
    <w:rsid w:val="00165830"/>
    <w:rsid w:val="00471D7D"/>
    <w:rsid w:val="004E341E"/>
    <w:rsid w:val="004F7A9E"/>
    <w:rsid w:val="008725A0"/>
    <w:rsid w:val="00C2497E"/>
    <w:rsid w:val="00E2551B"/>
    <w:rsid w:val="00F210BB"/>
    <w:rsid w:val="00FF4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CB742FE90CFA48BAA6AFD7ED76950C42">
    <w:name w:val="CB742FE90CFA48BAA6AFD7ED76950C42"/>
  </w:style>
  <w:style w:type="character" w:styleId="SubtleReference">
    <w:name w:val="Subtle Reference"/>
    <w:basedOn w:val="DefaultParagraphFont"/>
    <w:uiPriority w:val="10"/>
    <w:qFormat/>
    <w:rsid w:val="004E341E"/>
    <w:rPr>
      <w:b/>
      <w:caps w:val="0"/>
      <w:smallCaps/>
      <w:color w:val="595959" w:themeColor="text1" w:themeTint="A6"/>
    </w:rPr>
  </w:style>
  <w:style w:type="paragraph" w:customStyle="1" w:styleId="E0F9D4469EF94ED5A26D0FC1F128D25D">
    <w:name w:val="E0F9D4469EF94ED5A26D0FC1F128D25D"/>
    <w:rsid w:val="004E341E"/>
  </w:style>
  <w:style w:type="paragraph" w:customStyle="1" w:styleId="8D5CCE70E72940A88BFBB975074AF02B">
    <w:name w:val="8D5CCE70E72940A88BFBB975074AF02B"/>
    <w:rsid w:val="004E3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A6D9B-EA94-48B6-84E9-33DFDEACA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23</TotalTime>
  <Pages>3</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Bose, Amrita</dc:creator>
  <cp:keywords/>
  <dc:description/>
  <cp:lastModifiedBy>debolinatester@gmail.com</cp:lastModifiedBy>
  <cp:revision>16</cp:revision>
  <dcterms:created xsi:type="dcterms:W3CDTF">2023-03-09T15:21:00Z</dcterms:created>
  <dcterms:modified xsi:type="dcterms:W3CDTF">2023-03-10T06:20:00Z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Amrita_Bose@Dell.com</vt:lpwstr>
  </property>
  <property fmtid="{D5CDD505-2E9C-101B-9397-08002B2CF9AE}" pid="5" name="MSIP_Label_17cb76b2-10b8-4fe1-93d4-2202842406cd_SetDate">
    <vt:lpwstr>2021-03-11T22:26:21.8251179Z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ActionId">
    <vt:lpwstr>2f777e12-db18-4f9b-8011-fa0ddf234b7d</vt:lpwstr>
  </property>
  <property fmtid="{D5CDD505-2E9C-101B-9397-08002B2CF9AE}" pid="9" name="MSIP_Label_17cb76b2-10b8-4fe1-93d4-2202842406cd_Extended_MSFT_Method">
    <vt:lpwstr>Manual</vt:lpwstr>
  </property>
  <property fmtid="{D5CDD505-2E9C-101B-9397-08002B2CF9AE}" pid="10" name="aiplabel">
    <vt:lpwstr>External Public</vt:lpwstr>
  </property>
</Properties>
</file>